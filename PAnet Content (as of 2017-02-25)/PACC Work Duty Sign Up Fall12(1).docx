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60" w:firstRow="1" w:lastRow="1" w:firstColumn="0" w:lastColumn="1" w:noHBand="0" w:noVBand="0"/>
      </w:tblPr>
      <w:tblGrid>
        <w:gridCol w:w="2448"/>
        <w:gridCol w:w="3420"/>
        <w:gridCol w:w="3708"/>
      </w:tblGrid>
      <w:tr w:rsidR="00235A1C" w:rsidRPr="009E3638" w:rsidTr="00AF19D8">
        <w:trPr>
          <w:trHeight w:val="432"/>
        </w:trPr>
        <w:tc>
          <w:tcPr>
            <w:tcW w:w="9576" w:type="dxa"/>
            <w:gridSpan w:val="3"/>
            <w:shd w:val="pct20" w:color="000000" w:fill="FFFFFF"/>
            <w:vAlign w:val="center"/>
          </w:tcPr>
          <w:p w:rsidR="00235A1C" w:rsidRPr="00AF19D8" w:rsidRDefault="00235A1C" w:rsidP="00AF19D8">
            <w:pPr>
              <w:jc w:val="center"/>
              <w:rPr>
                <w:b/>
                <w:bCs/>
                <w:sz w:val="28"/>
                <w:szCs w:val="28"/>
              </w:rPr>
            </w:pPr>
            <w:r w:rsidRPr="00AF19D8">
              <w:rPr>
                <w:b/>
                <w:bCs/>
                <w:sz w:val="28"/>
                <w:szCs w:val="28"/>
              </w:rPr>
              <w:t>Techmaster Work Duty Sign Up</w:t>
            </w:r>
          </w:p>
          <w:p w:rsidR="00AF19D8" w:rsidRPr="00AF19D8" w:rsidRDefault="00746A94" w:rsidP="0006217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Fall</w:t>
            </w:r>
            <w:r w:rsidR="00062175">
              <w:rPr>
                <w:b/>
                <w:bCs/>
                <w:sz w:val="28"/>
                <w:szCs w:val="28"/>
              </w:rPr>
              <w:t xml:space="preserve"> </w:t>
            </w:r>
            <w:r w:rsidR="00DC199F">
              <w:rPr>
                <w:b/>
                <w:bCs/>
                <w:sz w:val="28"/>
                <w:szCs w:val="28"/>
              </w:rPr>
              <w:t>201</w:t>
            </w:r>
            <w:r w:rsidR="00317CE9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AF19D8" w:rsidRPr="009E3638" w:rsidTr="00DC199F">
        <w:trPr>
          <w:trHeight w:val="567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E5123B">
            <w:r>
              <w:t>9/24/12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FB4270" w:rsidRDefault="00A9308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Nathan Sheng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FB4270" w:rsidRDefault="00AF19D8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E5123B" w:rsidP="005660DB">
            <w:r>
              <w:t>9/25/12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FB4270" w:rsidRDefault="00D025F4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Patrick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Niedlzielski</w:t>
            </w:r>
            <w:proofErr w:type="spellEnd"/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George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Gu</w:t>
            </w:r>
            <w:proofErr w:type="spellEnd"/>
          </w:p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DC199F" w:rsidRDefault="00E5123B" w:rsidP="005660DB">
            <w:r>
              <w:t>10/1/12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Aiden Beckley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FB4270" w:rsidRDefault="00AF19D8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E5123B" w:rsidP="005660DB">
            <w:r>
              <w:t>10/2/12</w:t>
            </w:r>
            <w:r w:rsidR="00746A94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FB4270" w:rsidRDefault="00D025F4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Patrick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Niedlzielski</w:t>
            </w:r>
            <w:proofErr w:type="spellEnd"/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FB4270" w:rsidRDefault="009E1C25">
            <w:pPr>
              <w:rPr>
                <w:rFonts w:ascii="Verdana" w:eastAsia="Times New Roman" w:hAnsi="Verdana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George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Gu</w:t>
            </w:r>
            <w:proofErr w:type="spellEnd"/>
          </w:p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E5123B" w:rsidP="005660DB">
            <w:r>
              <w:t>10/8/12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Aiden Beckley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FB4270" w:rsidRDefault="00AF19D8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E5123B" w:rsidP="005660DB">
            <w:r>
              <w:t>10/9/12</w:t>
            </w:r>
            <w:r w:rsidR="00746A94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Harvey Wu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Paul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Tulungen</w:t>
            </w:r>
            <w:proofErr w:type="spellEnd"/>
          </w:p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E5123B" w:rsidP="005660DB">
            <w:r>
              <w:t>10/15/12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Tadeas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Nemec</w:t>
            </w:r>
            <w:proofErr w:type="spellEnd"/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FB4270" w:rsidRDefault="00AF19D8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9E1C25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9E1C25" w:rsidRPr="009E3638" w:rsidRDefault="009E1C25" w:rsidP="00317CE9">
            <w:r>
              <w:t>10/16/12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9E1C25" w:rsidRPr="00FB4270" w:rsidRDefault="009E1C25" w:rsidP="00BE7A2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Harvey Wu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9E1C25" w:rsidRPr="00FB4270" w:rsidRDefault="009E1C25" w:rsidP="00BE7A2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Paul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Tulungen</w:t>
            </w:r>
            <w:proofErr w:type="spellEnd"/>
          </w:p>
        </w:tc>
      </w:tr>
      <w:tr w:rsidR="009E1C25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9E1C25" w:rsidRPr="009E3638" w:rsidRDefault="009E1C25" w:rsidP="00E5123B">
            <w:r>
              <w:t>10/24/12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9E1C25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Tadeas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Nemec</w:t>
            </w:r>
            <w:proofErr w:type="spellEnd"/>
          </w:p>
        </w:tc>
        <w:tc>
          <w:tcPr>
            <w:tcW w:w="3708" w:type="dxa"/>
            <w:shd w:val="pct5" w:color="000000" w:fill="FFFFFF"/>
            <w:vAlign w:val="center"/>
          </w:tcPr>
          <w:p w:rsidR="009E1C25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9E1C25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9E1C25" w:rsidRPr="009E3638" w:rsidRDefault="009E1C25" w:rsidP="00E5123B">
            <w:r>
              <w:t>10/25/12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9E1C25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Aneesh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Ashutosh</w:t>
            </w:r>
            <w:proofErr w:type="spellEnd"/>
          </w:p>
        </w:tc>
        <w:tc>
          <w:tcPr>
            <w:tcW w:w="3708" w:type="dxa"/>
            <w:shd w:val="pct20" w:color="000000" w:fill="FFFFFF"/>
            <w:vAlign w:val="center"/>
          </w:tcPr>
          <w:p w:rsidR="009E1C25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Clifford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Ressel</w:t>
            </w:r>
            <w:proofErr w:type="spellEnd"/>
          </w:p>
        </w:tc>
      </w:tr>
      <w:tr w:rsidR="009E1C25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9E1C25" w:rsidRPr="009E3638" w:rsidRDefault="009E1C25" w:rsidP="00E5123B">
            <w:r>
              <w:t>10/29/12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9E1C25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Allen Zhou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9E1C25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9E1C25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9E1C25" w:rsidRPr="009E3638" w:rsidRDefault="009E1C25" w:rsidP="00E5123B">
            <w:r>
              <w:t>10/30/12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9E1C25" w:rsidRPr="00FB4270" w:rsidRDefault="009E1C25" w:rsidP="00BE7A2A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Aneesh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Ashutosh</w:t>
            </w:r>
            <w:proofErr w:type="spellEnd"/>
          </w:p>
        </w:tc>
        <w:tc>
          <w:tcPr>
            <w:tcW w:w="3708" w:type="dxa"/>
            <w:shd w:val="pct20" w:color="000000" w:fill="FFFFFF"/>
            <w:vAlign w:val="center"/>
          </w:tcPr>
          <w:p w:rsidR="009E1C25" w:rsidRPr="00FB4270" w:rsidRDefault="009E1C25" w:rsidP="00BE7A2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Clifford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Ressel</w:t>
            </w:r>
            <w:proofErr w:type="spellEnd"/>
          </w:p>
        </w:tc>
      </w:tr>
      <w:tr w:rsidR="009E1C25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9E1C25" w:rsidRPr="009E3638" w:rsidRDefault="009E1C25" w:rsidP="00E5123B">
            <w:r>
              <w:t>11/5/12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9E1C25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Allen Zhou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9E1C25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9E1C25" w:rsidRPr="009E3638" w:rsidTr="00DC199F">
        <w:trPr>
          <w:trHeight w:val="594"/>
        </w:trPr>
        <w:tc>
          <w:tcPr>
            <w:tcW w:w="2448" w:type="dxa"/>
            <w:tcBorders>
              <w:bottom w:val="single" w:sz="18" w:space="0" w:color="FFFFFF"/>
            </w:tcBorders>
            <w:shd w:val="pct20" w:color="000000" w:fill="FFFFFF"/>
            <w:vAlign w:val="center"/>
          </w:tcPr>
          <w:p w:rsidR="009E1C25" w:rsidRPr="009E3638" w:rsidRDefault="009E1C25" w:rsidP="00E5123B">
            <w:r>
              <w:t>11/6/12 (Tuesday)</w:t>
            </w:r>
          </w:p>
        </w:tc>
        <w:tc>
          <w:tcPr>
            <w:tcW w:w="3420" w:type="dxa"/>
            <w:tcBorders>
              <w:bottom w:val="single" w:sz="18" w:space="0" w:color="FFFFFF"/>
            </w:tcBorders>
            <w:shd w:val="pct20" w:color="000000" w:fill="FFFFFF"/>
            <w:vAlign w:val="center"/>
          </w:tcPr>
          <w:p w:rsidR="009E1C25" w:rsidRPr="00FB4270" w:rsidRDefault="007A7ADE">
            <w:pPr>
              <w:rPr>
                <w:rFonts w:ascii="Verdana" w:hAnsi="Verdana"/>
                <w:sz w:val="22"/>
                <w:szCs w:val="22"/>
              </w:rPr>
            </w:pPr>
            <w:r w:rsidRPr="007A7ADE">
              <w:rPr>
                <w:rFonts w:ascii="Verdana" w:hAnsi="Verdana"/>
                <w:sz w:val="22"/>
                <w:szCs w:val="22"/>
              </w:rPr>
              <w:t>Eric Zhang</w:t>
            </w:r>
          </w:p>
        </w:tc>
        <w:tc>
          <w:tcPr>
            <w:tcW w:w="3708" w:type="dxa"/>
            <w:tcBorders>
              <w:bottom w:val="single" w:sz="18" w:space="0" w:color="FFFFFF"/>
            </w:tcBorders>
            <w:shd w:val="pct20" w:color="000000" w:fill="FFFFFF"/>
            <w:vAlign w:val="center"/>
          </w:tcPr>
          <w:p w:rsidR="009E1C25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9E1C25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9E1C25" w:rsidRPr="009E3638" w:rsidRDefault="009E1C25" w:rsidP="00E5123B">
            <w:r>
              <w:t>11/12/12 (Monday)</w:t>
            </w:r>
          </w:p>
        </w:tc>
        <w:tc>
          <w:tcPr>
            <w:tcW w:w="3420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9E1C25" w:rsidRPr="00FB4270" w:rsidRDefault="00A9308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Nathan Sheng</w:t>
            </w:r>
          </w:p>
        </w:tc>
        <w:tc>
          <w:tcPr>
            <w:tcW w:w="370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9E1C25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9E1C25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  <w:bottom w:val="single" w:sz="18" w:space="0" w:color="FFFFFF"/>
            </w:tcBorders>
            <w:shd w:val="pct20" w:color="000000" w:fill="FFFFFF"/>
            <w:vAlign w:val="center"/>
          </w:tcPr>
          <w:p w:rsidR="009E1C25" w:rsidRDefault="009E1C25" w:rsidP="00E5123B">
            <w:r>
              <w:t>11/13/12 (Tuesday)</w:t>
            </w:r>
          </w:p>
        </w:tc>
        <w:tc>
          <w:tcPr>
            <w:tcW w:w="3420" w:type="dxa"/>
            <w:tcBorders>
              <w:top w:val="single" w:sz="18" w:space="0" w:color="FFFFFF"/>
              <w:bottom w:val="single" w:sz="18" w:space="0" w:color="FFFFFF"/>
            </w:tcBorders>
            <w:shd w:val="pct20" w:color="000000" w:fill="FFFFFF"/>
            <w:vAlign w:val="center"/>
          </w:tcPr>
          <w:p w:rsidR="009E1C25" w:rsidRPr="00FB4270" w:rsidRDefault="007A7ADE">
            <w:pPr>
              <w:rPr>
                <w:rFonts w:ascii="Verdana" w:hAnsi="Verdana"/>
                <w:sz w:val="22"/>
                <w:szCs w:val="22"/>
              </w:rPr>
            </w:pPr>
            <w:r w:rsidRPr="007A7ADE">
              <w:rPr>
                <w:rFonts w:ascii="Verdana" w:hAnsi="Verdana"/>
                <w:sz w:val="22"/>
                <w:szCs w:val="22"/>
              </w:rPr>
              <w:t>Eric Zhang</w:t>
            </w:r>
            <w:bookmarkStart w:id="0" w:name="_GoBack"/>
            <w:bookmarkEnd w:id="0"/>
          </w:p>
        </w:tc>
        <w:tc>
          <w:tcPr>
            <w:tcW w:w="3708" w:type="dxa"/>
            <w:tcBorders>
              <w:top w:val="single" w:sz="18" w:space="0" w:color="FFFFFF"/>
              <w:bottom w:val="single" w:sz="18" w:space="0" w:color="FFFFFF"/>
            </w:tcBorders>
            <w:shd w:val="pct20" w:color="000000" w:fill="FFFFFF"/>
            <w:vAlign w:val="center"/>
          </w:tcPr>
          <w:p w:rsidR="009E1C25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9E1C25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9E1C25" w:rsidRDefault="009E1C25" w:rsidP="005660DB"/>
        </w:tc>
        <w:tc>
          <w:tcPr>
            <w:tcW w:w="3420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9E1C25" w:rsidRPr="009E3638" w:rsidRDefault="009E1C25"/>
        </w:tc>
        <w:tc>
          <w:tcPr>
            <w:tcW w:w="370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9E1C25" w:rsidRDefault="009E1C25"/>
        </w:tc>
      </w:tr>
      <w:tr w:rsidR="009E1C25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9E1C25" w:rsidRDefault="009E1C25" w:rsidP="005660DB"/>
        </w:tc>
        <w:tc>
          <w:tcPr>
            <w:tcW w:w="3420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9E1C25" w:rsidRPr="009E3638" w:rsidRDefault="009E1C25"/>
        </w:tc>
        <w:tc>
          <w:tcPr>
            <w:tcW w:w="3708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9E1C25" w:rsidRDefault="009E1C25"/>
        </w:tc>
      </w:tr>
    </w:tbl>
    <w:p w:rsidR="004E6AD2" w:rsidRDefault="004E6AD2"/>
    <w:sectPr w:rsidR="004E6AD2" w:rsidSect="00235A1C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A1C"/>
    <w:rsid w:val="00006128"/>
    <w:rsid w:val="00025528"/>
    <w:rsid w:val="00062175"/>
    <w:rsid w:val="00073D0C"/>
    <w:rsid w:val="000A3194"/>
    <w:rsid w:val="000A706F"/>
    <w:rsid w:val="000C0D36"/>
    <w:rsid w:val="000F4AED"/>
    <w:rsid w:val="00111D52"/>
    <w:rsid w:val="0014169F"/>
    <w:rsid w:val="00157A24"/>
    <w:rsid w:val="001923A0"/>
    <w:rsid w:val="00194C96"/>
    <w:rsid w:val="001A40AC"/>
    <w:rsid w:val="001C1347"/>
    <w:rsid w:val="001C7A2A"/>
    <w:rsid w:val="001D56C6"/>
    <w:rsid w:val="001F313D"/>
    <w:rsid w:val="00203B4B"/>
    <w:rsid w:val="0022539C"/>
    <w:rsid w:val="00235A1C"/>
    <w:rsid w:val="00311D02"/>
    <w:rsid w:val="00317CE9"/>
    <w:rsid w:val="003319CC"/>
    <w:rsid w:val="00335D31"/>
    <w:rsid w:val="00361379"/>
    <w:rsid w:val="003A1B13"/>
    <w:rsid w:val="003B7252"/>
    <w:rsid w:val="003C0C97"/>
    <w:rsid w:val="003F57C2"/>
    <w:rsid w:val="004727C9"/>
    <w:rsid w:val="00476107"/>
    <w:rsid w:val="004769AE"/>
    <w:rsid w:val="004B44DB"/>
    <w:rsid w:val="004E6AD2"/>
    <w:rsid w:val="0051365B"/>
    <w:rsid w:val="00515F79"/>
    <w:rsid w:val="00564F8C"/>
    <w:rsid w:val="005660DB"/>
    <w:rsid w:val="005A3791"/>
    <w:rsid w:val="005A3CDF"/>
    <w:rsid w:val="005C51A1"/>
    <w:rsid w:val="005E7DCD"/>
    <w:rsid w:val="006704B8"/>
    <w:rsid w:val="00680ED8"/>
    <w:rsid w:val="006D7244"/>
    <w:rsid w:val="006E3E86"/>
    <w:rsid w:val="00746A94"/>
    <w:rsid w:val="00771C77"/>
    <w:rsid w:val="0079106F"/>
    <w:rsid w:val="00796579"/>
    <w:rsid w:val="007A7ADE"/>
    <w:rsid w:val="007B476D"/>
    <w:rsid w:val="00836734"/>
    <w:rsid w:val="00845454"/>
    <w:rsid w:val="0085247E"/>
    <w:rsid w:val="00856116"/>
    <w:rsid w:val="00871C1D"/>
    <w:rsid w:val="008E3DF4"/>
    <w:rsid w:val="008E4C0C"/>
    <w:rsid w:val="008F206E"/>
    <w:rsid w:val="0093004A"/>
    <w:rsid w:val="00937353"/>
    <w:rsid w:val="009650E6"/>
    <w:rsid w:val="00976E0E"/>
    <w:rsid w:val="00993A3D"/>
    <w:rsid w:val="009A2098"/>
    <w:rsid w:val="009C594D"/>
    <w:rsid w:val="009E1C25"/>
    <w:rsid w:val="009E3638"/>
    <w:rsid w:val="009F1FAB"/>
    <w:rsid w:val="00A23CC4"/>
    <w:rsid w:val="00A32795"/>
    <w:rsid w:val="00A91472"/>
    <w:rsid w:val="00A93086"/>
    <w:rsid w:val="00AF19D8"/>
    <w:rsid w:val="00B06947"/>
    <w:rsid w:val="00B2058E"/>
    <w:rsid w:val="00B45C14"/>
    <w:rsid w:val="00B51BB7"/>
    <w:rsid w:val="00B54C8E"/>
    <w:rsid w:val="00B677FE"/>
    <w:rsid w:val="00B721B3"/>
    <w:rsid w:val="00B857E2"/>
    <w:rsid w:val="00B976E0"/>
    <w:rsid w:val="00BB6068"/>
    <w:rsid w:val="00BD282B"/>
    <w:rsid w:val="00C12155"/>
    <w:rsid w:val="00C153B9"/>
    <w:rsid w:val="00C34656"/>
    <w:rsid w:val="00C70564"/>
    <w:rsid w:val="00CD505A"/>
    <w:rsid w:val="00CE67A8"/>
    <w:rsid w:val="00CF0777"/>
    <w:rsid w:val="00CF2C85"/>
    <w:rsid w:val="00CF760B"/>
    <w:rsid w:val="00D025F4"/>
    <w:rsid w:val="00D07102"/>
    <w:rsid w:val="00D076F9"/>
    <w:rsid w:val="00D62D73"/>
    <w:rsid w:val="00D75FF2"/>
    <w:rsid w:val="00DB539B"/>
    <w:rsid w:val="00DC199F"/>
    <w:rsid w:val="00DC3FF9"/>
    <w:rsid w:val="00DC462B"/>
    <w:rsid w:val="00E067D6"/>
    <w:rsid w:val="00E12BB7"/>
    <w:rsid w:val="00E5123B"/>
    <w:rsid w:val="00E51A2C"/>
    <w:rsid w:val="00E61D76"/>
    <w:rsid w:val="00E77914"/>
    <w:rsid w:val="00EB2025"/>
    <w:rsid w:val="00ED1DEB"/>
    <w:rsid w:val="00EF2E59"/>
    <w:rsid w:val="00F07653"/>
    <w:rsid w:val="00F27FB2"/>
    <w:rsid w:val="00F836A6"/>
    <w:rsid w:val="00FB4270"/>
    <w:rsid w:val="00FB5D43"/>
    <w:rsid w:val="00FF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BB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9E363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semiHidden/>
    <w:rsid w:val="006D72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10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BB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9E363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semiHidden/>
    <w:rsid w:val="006D72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10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D2033286.dotm</Template>
  <TotalTime>14</TotalTime>
  <Pages>1</Pages>
  <Words>83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Techmaster Work Duty Sign Up</vt:lpstr>
    </vt:vector>
  </TitlesOfParts>
  <Company>Phillips Academy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Techmaster Work Duty Sign Up</dc:title>
  <dc:creator>dfoley</dc:creator>
  <cp:lastModifiedBy>dfoley</cp:lastModifiedBy>
  <cp:revision>6</cp:revision>
  <cp:lastPrinted>2012-09-18T12:21:00Z</cp:lastPrinted>
  <dcterms:created xsi:type="dcterms:W3CDTF">2012-09-18T12:23:00Z</dcterms:created>
  <dcterms:modified xsi:type="dcterms:W3CDTF">2012-09-25T11:53:00Z</dcterms:modified>
</cp:coreProperties>
</file>