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BB5F6B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 w:rsidRPr="00BB5F6B">
              <w:rPr>
                <w:sz w:val="28"/>
                <w:szCs w:val="28"/>
              </w:rP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BB5F6B">
            <w:r>
              <w:t>Mon. (3/31/14)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BB5F6B" w:rsidP="005660DB">
            <w:r>
              <w:t>Tues. (4/1/14)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  <w:tc>
          <w:tcPr>
            <w:tcW w:w="3708" w:type="dxa"/>
            <w:vAlign w:val="center"/>
          </w:tcPr>
          <w:p w:rsidR="00AF19D8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(4/7/14)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285775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(4/14/14)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Aneesh Ashutosh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(4/15/14)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(4/21/14)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AA5F9A">
            <w:r>
              <w:t>Tues. (4/22/14)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AA5F9A">
            <w:r>
              <w:t>Mon. (4/28/14)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(4/29/14)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D44CA0" w:rsidRPr="009E3638" w:rsidRDefault="00285775" w:rsidP="009318E7">
            <w:pPr>
              <w:jc w:val="center"/>
            </w:pPr>
            <w:r>
              <w:t>Aneesh Ashutosh</w:t>
            </w: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AA5F9A">
            <w:r>
              <w:t>Mon. (5/5/14)</w:t>
            </w:r>
          </w:p>
        </w:tc>
        <w:tc>
          <w:tcPr>
            <w:tcW w:w="3420" w:type="dxa"/>
            <w:vAlign w:val="center"/>
          </w:tcPr>
          <w:p w:rsidR="00D44CA0" w:rsidRPr="009E3638" w:rsidRDefault="00EC7D58" w:rsidP="00AA5F9A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</w:t>
            </w:r>
            <w:bookmarkStart w:id="0" w:name="_GoBack"/>
            <w:bookmarkEnd w:id="0"/>
            <w:r w:rsidR="00D44CA0">
              <w:t>enkins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(5/6/14)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285775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AA5F9A">
            <w:r>
              <w:t>Mon. (5/12/14)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AA5F9A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(5/13/14)</w:t>
            </w:r>
          </w:p>
        </w:tc>
        <w:tc>
          <w:tcPr>
            <w:tcW w:w="3420" w:type="dxa"/>
            <w:vAlign w:val="center"/>
          </w:tcPr>
          <w:p w:rsidR="00D44CA0" w:rsidRPr="009E3638" w:rsidRDefault="00AA5F9A" w:rsidP="009318E7">
            <w:pPr>
              <w:jc w:val="center"/>
            </w:pPr>
            <w:r>
              <w:t xml:space="preserve">Paul </w:t>
            </w:r>
            <w:proofErr w:type="spellStart"/>
            <w:r>
              <w:t>Tulunge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Mon. (5/19/14)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>
            <w:r>
              <w:t>Tues. (5/20/14)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AA5F9A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285775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00FF"/>
    <w:rsid w:val="00655EC6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91472"/>
    <w:rsid w:val="00AA5F9A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5F6B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44CA0"/>
    <w:rsid w:val="00D62D73"/>
    <w:rsid w:val="00D75FF2"/>
    <w:rsid w:val="00DB539B"/>
    <w:rsid w:val="00DC199F"/>
    <w:rsid w:val="00DC3FF9"/>
    <w:rsid w:val="00DC462B"/>
    <w:rsid w:val="00DD6BCB"/>
    <w:rsid w:val="00E067D6"/>
    <w:rsid w:val="00E12BB7"/>
    <w:rsid w:val="00E51A2C"/>
    <w:rsid w:val="00E61D76"/>
    <w:rsid w:val="00E77914"/>
    <w:rsid w:val="00EB2025"/>
    <w:rsid w:val="00EC7D58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CE7F7D54.dotm</Template>
  <TotalTime>185</TotalTime>
  <Pages>1</Pages>
  <Words>87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5</cp:revision>
  <cp:lastPrinted>2014-03-26T12:36:00Z</cp:lastPrinted>
  <dcterms:created xsi:type="dcterms:W3CDTF">2014-03-26T18:19:00Z</dcterms:created>
  <dcterms:modified xsi:type="dcterms:W3CDTF">2014-03-31T14:51:00Z</dcterms:modified>
</cp:coreProperties>
</file>