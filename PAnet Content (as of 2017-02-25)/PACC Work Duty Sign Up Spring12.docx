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60" w:firstRow="1" w:lastRow="1" w:firstColumn="0" w:lastColumn="1" w:noHBand="0" w:noVBand="0"/>
      </w:tblPr>
      <w:tblGrid>
        <w:gridCol w:w="2448"/>
        <w:gridCol w:w="3420"/>
        <w:gridCol w:w="3708"/>
      </w:tblGrid>
      <w:tr w:rsidR="00235A1C" w:rsidRPr="009E3638" w:rsidTr="00AF19D8">
        <w:trPr>
          <w:trHeight w:val="432"/>
        </w:trPr>
        <w:tc>
          <w:tcPr>
            <w:tcW w:w="9576" w:type="dxa"/>
            <w:gridSpan w:val="3"/>
            <w:shd w:val="pct20" w:color="000000" w:fill="FFFFFF"/>
            <w:vAlign w:val="center"/>
          </w:tcPr>
          <w:p w:rsidR="00235A1C" w:rsidRPr="00AF19D8" w:rsidRDefault="00235A1C" w:rsidP="00AF19D8">
            <w:pPr>
              <w:jc w:val="center"/>
              <w:rPr>
                <w:b/>
                <w:bCs/>
                <w:sz w:val="28"/>
                <w:szCs w:val="28"/>
              </w:rPr>
            </w:pPr>
            <w:r w:rsidRPr="00AF19D8">
              <w:rPr>
                <w:b/>
                <w:bCs/>
                <w:sz w:val="28"/>
                <w:szCs w:val="28"/>
              </w:rPr>
              <w:t>Techmaster Work Duty Sign Up</w:t>
            </w:r>
          </w:p>
          <w:p w:rsidR="00AF19D8" w:rsidRPr="00AF19D8" w:rsidRDefault="00317CE9" w:rsidP="0006217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Spring</w:t>
            </w:r>
            <w:r w:rsidR="00062175">
              <w:rPr>
                <w:b/>
                <w:bCs/>
                <w:sz w:val="28"/>
                <w:szCs w:val="28"/>
              </w:rPr>
              <w:t xml:space="preserve"> </w:t>
            </w:r>
            <w:r w:rsidR="00DC199F">
              <w:rPr>
                <w:b/>
                <w:bCs/>
                <w:sz w:val="28"/>
                <w:szCs w:val="28"/>
              </w:rPr>
              <w:t>201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AF19D8" w:rsidRPr="009E3638" w:rsidTr="00DC199F">
        <w:trPr>
          <w:trHeight w:val="567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317CE9">
            <w:r>
              <w:t>4/2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FB4270">
              <w:rPr>
                <w:rFonts w:ascii="Verdana" w:hAnsi="Verdana"/>
                <w:sz w:val="22"/>
                <w:szCs w:val="22"/>
              </w:rPr>
              <w:t>Christoph</w:t>
            </w:r>
            <w:proofErr w:type="spellEnd"/>
            <w:r w:rsidRPr="00FB4270">
              <w:rPr>
                <w:rFonts w:ascii="Verdana" w:hAnsi="Verdana"/>
                <w:sz w:val="22"/>
                <w:szCs w:val="22"/>
              </w:rPr>
              <w:t xml:space="preserve"> von Braun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FB4270" w:rsidRDefault="00AF19D8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317CE9" w:rsidP="005660DB">
            <w:r>
              <w:t>4/3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>Patrick Niedzielski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FB4270" w:rsidRDefault="00FB4270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FB4270">
              <w:rPr>
                <w:rFonts w:ascii="Verdana" w:hAnsi="Verdana"/>
                <w:sz w:val="22"/>
                <w:szCs w:val="22"/>
              </w:rPr>
              <w:t>Nalani</w:t>
            </w:r>
            <w:proofErr w:type="spellEnd"/>
            <w:r w:rsidRPr="00FB4270"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 w:rsidRPr="00FB4270">
              <w:rPr>
                <w:rFonts w:ascii="Verdana" w:hAnsi="Verdana"/>
                <w:sz w:val="22"/>
                <w:szCs w:val="22"/>
              </w:rPr>
              <w:t>Oines</w:t>
            </w:r>
            <w:proofErr w:type="spellEnd"/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DC199F" w:rsidRDefault="00317CE9" w:rsidP="005660DB">
            <w:r>
              <w:t>4/9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FB4270">
              <w:rPr>
                <w:rFonts w:ascii="Verdana" w:hAnsi="Verdana"/>
                <w:sz w:val="22"/>
                <w:szCs w:val="22"/>
              </w:rPr>
              <w:t>Christoph</w:t>
            </w:r>
            <w:proofErr w:type="spellEnd"/>
            <w:r w:rsidRPr="00FB4270">
              <w:rPr>
                <w:rFonts w:ascii="Verdana" w:hAnsi="Verdana"/>
                <w:sz w:val="22"/>
                <w:szCs w:val="22"/>
              </w:rPr>
              <w:t xml:space="preserve"> von Braun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FB4270" w:rsidRDefault="00FB427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>Jeffrey Tan</w:t>
            </w:r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317CE9" w:rsidP="005660DB">
            <w:r>
              <w:t>4/10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>Patrick Niedzielski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FB4270" w:rsidRDefault="00FB4270">
            <w:pPr>
              <w:rPr>
                <w:rFonts w:ascii="Verdana" w:eastAsia="Times New Roman" w:hAnsi="Verdana" w:cs="Calibri"/>
                <w:sz w:val="22"/>
                <w:szCs w:val="22"/>
                <w:lang w:eastAsia="en-US"/>
              </w:rPr>
            </w:pPr>
            <w:proofErr w:type="spellStart"/>
            <w:r w:rsidRPr="00FB4270">
              <w:rPr>
                <w:rFonts w:ascii="Verdana" w:eastAsia="Times New Roman" w:hAnsi="Verdana" w:cs="Calibri"/>
                <w:sz w:val="22"/>
                <w:szCs w:val="22"/>
                <w:lang w:eastAsia="en-US"/>
              </w:rPr>
              <w:t>Nalani</w:t>
            </w:r>
            <w:proofErr w:type="spellEnd"/>
            <w:r w:rsidRPr="00FB4270">
              <w:rPr>
                <w:rFonts w:ascii="Verdana" w:eastAsia="Times New Roman" w:hAnsi="Verdana" w:cs="Calibr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FB4270">
              <w:rPr>
                <w:rFonts w:ascii="Verdana" w:eastAsia="Times New Roman" w:hAnsi="Verdana" w:cs="Calibri"/>
                <w:sz w:val="22"/>
                <w:szCs w:val="22"/>
                <w:lang w:eastAsia="en-US"/>
              </w:rPr>
              <w:t>Oines</w:t>
            </w:r>
            <w:proofErr w:type="spellEnd"/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317CE9" w:rsidP="005660DB">
            <w:r>
              <w:t>4/16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>Aiden Beckley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FB4270" w:rsidRDefault="00FB427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>Jeffrey Tan</w:t>
            </w:r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317CE9" w:rsidP="005660DB">
            <w:r>
              <w:t>4/17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 xml:space="preserve">Josiah </w:t>
            </w:r>
            <w:proofErr w:type="spellStart"/>
            <w:r w:rsidRPr="00FB4270">
              <w:rPr>
                <w:rFonts w:ascii="Verdana" w:hAnsi="Verdana"/>
                <w:sz w:val="22"/>
                <w:szCs w:val="22"/>
              </w:rPr>
              <w:t>Legaspi</w:t>
            </w:r>
            <w:proofErr w:type="spellEnd"/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>Eric Zhang</w:t>
            </w:r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317CE9" w:rsidP="005660DB">
            <w:r>
              <w:t>4/23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 xml:space="preserve">Paul </w:t>
            </w:r>
            <w:proofErr w:type="spellStart"/>
            <w:r w:rsidRPr="00FB4270">
              <w:rPr>
                <w:rFonts w:ascii="Verdana" w:hAnsi="Verdana"/>
                <w:sz w:val="22"/>
                <w:szCs w:val="22"/>
              </w:rPr>
              <w:t>Tulungen</w:t>
            </w:r>
            <w:proofErr w:type="spellEnd"/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>Timothy Arena</w:t>
            </w:r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317CE9" w:rsidP="00317CE9">
            <w:r>
              <w:t>4/24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>Timothy Arena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>Harvey Wu</w:t>
            </w:r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317CE9" w:rsidP="005660DB">
            <w:r>
              <w:t>4/30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FB4270" w:rsidRDefault="00AF19D8">
            <w:pPr>
              <w:rPr>
                <w:rFonts w:ascii="Verdana" w:hAnsi="Verdana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FB4270" w:rsidRDefault="00AF19D8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317CE9" w:rsidP="00062175">
            <w:r>
              <w:t>5/1</w:t>
            </w:r>
            <w:r w:rsidR="00DC199F">
              <w:t>/1</w:t>
            </w:r>
            <w:r w:rsidR="00062175">
              <w:t>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 xml:space="preserve">Josiah </w:t>
            </w:r>
            <w:proofErr w:type="spellStart"/>
            <w:r w:rsidRPr="00FB4270">
              <w:rPr>
                <w:rFonts w:ascii="Verdana" w:hAnsi="Verdana"/>
                <w:sz w:val="22"/>
                <w:szCs w:val="22"/>
              </w:rPr>
              <w:t>Legaspi</w:t>
            </w:r>
            <w:proofErr w:type="spellEnd"/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>Eric Zhang</w:t>
            </w:r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317CE9" w:rsidP="005660DB">
            <w:r>
              <w:t>5</w:t>
            </w:r>
            <w:r w:rsidR="00B06947">
              <w:t>/</w:t>
            </w:r>
            <w:r>
              <w:t>7</w:t>
            </w:r>
            <w:r w:rsidR="00DC199F">
              <w:t>/</w:t>
            </w:r>
            <w:r w:rsidR="00062175">
              <w:t>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FB4270" w:rsidRDefault="00AF19D8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FB4270" w:rsidRDefault="00AF19D8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476107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476107" w:rsidRPr="009E3638" w:rsidRDefault="00317CE9" w:rsidP="005660DB">
            <w:r>
              <w:t>5/8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476107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FB4270">
              <w:rPr>
                <w:rFonts w:ascii="Verdana" w:hAnsi="Verdana"/>
                <w:sz w:val="22"/>
                <w:szCs w:val="22"/>
              </w:rPr>
              <w:t>Tadeas</w:t>
            </w:r>
            <w:proofErr w:type="spellEnd"/>
            <w:r w:rsidRPr="00FB4270"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 w:rsidRPr="00FB4270">
              <w:rPr>
                <w:rFonts w:ascii="Verdana" w:hAnsi="Verdana"/>
                <w:sz w:val="22"/>
                <w:szCs w:val="22"/>
              </w:rPr>
              <w:t>Nemec</w:t>
            </w:r>
            <w:proofErr w:type="spellEnd"/>
          </w:p>
        </w:tc>
        <w:tc>
          <w:tcPr>
            <w:tcW w:w="3708" w:type="dxa"/>
            <w:shd w:val="pct20" w:color="000000" w:fill="FFFFFF"/>
            <w:vAlign w:val="center"/>
          </w:tcPr>
          <w:p w:rsidR="00476107" w:rsidRPr="00FB4270" w:rsidRDefault="00B976E0" w:rsidP="00476107">
            <w:pPr>
              <w:rPr>
                <w:rFonts w:ascii="Verdana" w:eastAsia="Times New Roman" w:hAnsi="Verdana" w:cs="Calibri"/>
                <w:sz w:val="22"/>
                <w:szCs w:val="22"/>
                <w:lang w:eastAsia="en-US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>Nathan Sheng</w:t>
            </w:r>
          </w:p>
        </w:tc>
      </w:tr>
      <w:tr w:rsidR="00476107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476107" w:rsidRPr="009E3638" w:rsidRDefault="00317CE9" w:rsidP="005660DB">
            <w:r>
              <w:t>5/14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476107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>Aiden Beckley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476107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 xml:space="preserve">J </w:t>
            </w:r>
            <w:proofErr w:type="spellStart"/>
            <w:r w:rsidRPr="00FB4270">
              <w:rPr>
                <w:rFonts w:ascii="Verdana" w:hAnsi="Verdana"/>
                <w:sz w:val="22"/>
                <w:szCs w:val="22"/>
              </w:rPr>
              <w:t>Shida</w:t>
            </w:r>
            <w:proofErr w:type="spellEnd"/>
          </w:p>
        </w:tc>
      </w:tr>
      <w:tr w:rsidR="00476107" w:rsidRPr="009E3638" w:rsidTr="00DC199F">
        <w:trPr>
          <w:trHeight w:val="594"/>
        </w:trPr>
        <w:tc>
          <w:tcPr>
            <w:tcW w:w="2448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476107" w:rsidRPr="009E3638" w:rsidRDefault="00317CE9" w:rsidP="005660DB">
            <w:r>
              <w:t>5/15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476107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FB4270">
              <w:rPr>
                <w:rFonts w:ascii="Verdana" w:hAnsi="Verdana"/>
                <w:sz w:val="22"/>
                <w:szCs w:val="22"/>
              </w:rPr>
              <w:t>Tadeas</w:t>
            </w:r>
            <w:proofErr w:type="spellEnd"/>
            <w:r w:rsidRPr="00FB4270"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 w:rsidRPr="00FB4270">
              <w:rPr>
                <w:rFonts w:ascii="Verdana" w:hAnsi="Verdana"/>
                <w:sz w:val="22"/>
                <w:szCs w:val="22"/>
              </w:rPr>
              <w:t>Nemec</w:t>
            </w:r>
            <w:proofErr w:type="spellEnd"/>
          </w:p>
        </w:tc>
        <w:tc>
          <w:tcPr>
            <w:tcW w:w="3708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476107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>Nathan Sheng</w:t>
            </w:r>
          </w:p>
        </w:tc>
      </w:tr>
      <w:tr w:rsidR="00F07653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Default="00317CE9" w:rsidP="005660DB">
            <w:r>
              <w:t>5/21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Pr="00FB4270" w:rsidRDefault="00F07653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Pr="00FB4270" w:rsidRDefault="00F07653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F07653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F07653" w:rsidRDefault="00317CE9" w:rsidP="005660DB">
            <w:r>
              <w:t>5/22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F07653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 xml:space="preserve">Paul </w:t>
            </w:r>
            <w:proofErr w:type="spellStart"/>
            <w:r w:rsidRPr="00FB4270">
              <w:rPr>
                <w:rFonts w:ascii="Verdana" w:hAnsi="Verdana"/>
                <w:sz w:val="22"/>
                <w:szCs w:val="22"/>
              </w:rPr>
              <w:t>Tulungen</w:t>
            </w:r>
            <w:proofErr w:type="spellEnd"/>
          </w:p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F07653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>Harvey Wu</w:t>
            </w:r>
          </w:p>
        </w:tc>
      </w:tr>
      <w:tr w:rsidR="00F07653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Default="00F07653" w:rsidP="005660DB"/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Pr="009E3638" w:rsidRDefault="00F07653"/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Default="00F07653"/>
        </w:tc>
      </w:tr>
      <w:tr w:rsidR="006704B8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6704B8" w:rsidRDefault="006704B8" w:rsidP="005660DB"/>
        </w:tc>
        <w:tc>
          <w:tcPr>
            <w:tcW w:w="3420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6704B8" w:rsidRPr="009E3638" w:rsidRDefault="006704B8"/>
        </w:tc>
        <w:tc>
          <w:tcPr>
            <w:tcW w:w="3708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6704B8" w:rsidRDefault="006704B8"/>
        </w:tc>
      </w:tr>
    </w:tbl>
    <w:p w:rsidR="004E6AD2" w:rsidRDefault="004E6AD2"/>
    <w:sectPr w:rsidR="004E6AD2" w:rsidSect="00235A1C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A1C"/>
    <w:rsid w:val="00006128"/>
    <w:rsid w:val="00025528"/>
    <w:rsid w:val="00062175"/>
    <w:rsid w:val="00073D0C"/>
    <w:rsid w:val="000A3194"/>
    <w:rsid w:val="000A706F"/>
    <w:rsid w:val="000C0D36"/>
    <w:rsid w:val="000F4AED"/>
    <w:rsid w:val="00111D52"/>
    <w:rsid w:val="0014169F"/>
    <w:rsid w:val="00157A24"/>
    <w:rsid w:val="001923A0"/>
    <w:rsid w:val="00194C96"/>
    <w:rsid w:val="001A40AC"/>
    <w:rsid w:val="001C1347"/>
    <w:rsid w:val="001C7A2A"/>
    <w:rsid w:val="001D56C6"/>
    <w:rsid w:val="001F313D"/>
    <w:rsid w:val="00203B4B"/>
    <w:rsid w:val="0022539C"/>
    <w:rsid w:val="00235A1C"/>
    <w:rsid w:val="00311D02"/>
    <w:rsid w:val="00317CE9"/>
    <w:rsid w:val="003319CC"/>
    <w:rsid w:val="00335D31"/>
    <w:rsid w:val="00361379"/>
    <w:rsid w:val="003A1B13"/>
    <w:rsid w:val="003B7252"/>
    <w:rsid w:val="003C0C97"/>
    <w:rsid w:val="003F57C2"/>
    <w:rsid w:val="004727C9"/>
    <w:rsid w:val="00476107"/>
    <w:rsid w:val="004769AE"/>
    <w:rsid w:val="004B44DB"/>
    <w:rsid w:val="004E6AD2"/>
    <w:rsid w:val="0051365B"/>
    <w:rsid w:val="00515F79"/>
    <w:rsid w:val="00564F8C"/>
    <w:rsid w:val="005660DB"/>
    <w:rsid w:val="005A3791"/>
    <w:rsid w:val="005A3CDF"/>
    <w:rsid w:val="005C51A1"/>
    <w:rsid w:val="005E7DCD"/>
    <w:rsid w:val="006704B8"/>
    <w:rsid w:val="00680ED8"/>
    <w:rsid w:val="006D7244"/>
    <w:rsid w:val="006E3E86"/>
    <w:rsid w:val="00771C77"/>
    <w:rsid w:val="0079106F"/>
    <w:rsid w:val="00796579"/>
    <w:rsid w:val="007B476D"/>
    <w:rsid w:val="00836734"/>
    <w:rsid w:val="00845454"/>
    <w:rsid w:val="0085247E"/>
    <w:rsid w:val="00856116"/>
    <w:rsid w:val="00871C1D"/>
    <w:rsid w:val="008E3DF4"/>
    <w:rsid w:val="008E4C0C"/>
    <w:rsid w:val="008F206E"/>
    <w:rsid w:val="0093004A"/>
    <w:rsid w:val="00937353"/>
    <w:rsid w:val="009650E6"/>
    <w:rsid w:val="00976E0E"/>
    <w:rsid w:val="00993A3D"/>
    <w:rsid w:val="009A2098"/>
    <w:rsid w:val="009C594D"/>
    <w:rsid w:val="009E3638"/>
    <w:rsid w:val="009F1FAB"/>
    <w:rsid w:val="00A23CC4"/>
    <w:rsid w:val="00A32795"/>
    <w:rsid w:val="00A91472"/>
    <w:rsid w:val="00AF19D8"/>
    <w:rsid w:val="00B06947"/>
    <w:rsid w:val="00B2058E"/>
    <w:rsid w:val="00B45C14"/>
    <w:rsid w:val="00B51BB7"/>
    <w:rsid w:val="00B54C8E"/>
    <w:rsid w:val="00B677FE"/>
    <w:rsid w:val="00B721B3"/>
    <w:rsid w:val="00B857E2"/>
    <w:rsid w:val="00B976E0"/>
    <w:rsid w:val="00BB6068"/>
    <w:rsid w:val="00BD282B"/>
    <w:rsid w:val="00C12155"/>
    <w:rsid w:val="00C153B9"/>
    <w:rsid w:val="00C34656"/>
    <w:rsid w:val="00C70564"/>
    <w:rsid w:val="00CD505A"/>
    <w:rsid w:val="00CE67A8"/>
    <w:rsid w:val="00CF0777"/>
    <w:rsid w:val="00CF2C85"/>
    <w:rsid w:val="00CF760B"/>
    <w:rsid w:val="00D07102"/>
    <w:rsid w:val="00D076F9"/>
    <w:rsid w:val="00D62D73"/>
    <w:rsid w:val="00D75FF2"/>
    <w:rsid w:val="00DB539B"/>
    <w:rsid w:val="00DC199F"/>
    <w:rsid w:val="00DC3FF9"/>
    <w:rsid w:val="00DC462B"/>
    <w:rsid w:val="00E067D6"/>
    <w:rsid w:val="00E12BB7"/>
    <w:rsid w:val="00E51A2C"/>
    <w:rsid w:val="00E61D76"/>
    <w:rsid w:val="00E77914"/>
    <w:rsid w:val="00EB2025"/>
    <w:rsid w:val="00ED1DEB"/>
    <w:rsid w:val="00EF2E59"/>
    <w:rsid w:val="00F07653"/>
    <w:rsid w:val="00F27FB2"/>
    <w:rsid w:val="00F836A6"/>
    <w:rsid w:val="00FB4270"/>
    <w:rsid w:val="00FF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C86AD30E.dotm</Template>
  <TotalTime>31</TotalTime>
  <Pages>1</Pages>
  <Words>91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Techmaster Work Duty Sign Up</vt:lpstr>
    </vt:vector>
  </TitlesOfParts>
  <Company>Phillips Academy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Techmaster Work Duty Sign Up</dc:title>
  <dc:creator>dfoley</dc:creator>
  <cp:lastModifiedBy>dfoley</cp:lastModifiedBy>
  <cp:revision>3</cp:revision>
  <cp:lastPrinted>2012-03-28T12:15:00Z</cp:lastPrinted>
  <dcterms:created xsi:type="dcterms:W3CDTF">2012-03-29T12:15:00Z</dcterms:created>
  <dcterms:modified xsi:type="dcterms:W3CDTF">2012-03-29T13:08:00Z</dcterms:modified>
</cp:coreProperties>
</file>