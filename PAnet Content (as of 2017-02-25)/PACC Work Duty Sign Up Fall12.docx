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746A94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Fall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 w:rsidR="00317CE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>
            <w:r>
              <w:t>9/24/12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9/25/12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D025F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Niedlzielski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E5123B" w:rsidP="005660DB">
            <w:r>
              <w:t>10/1/12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10/2/12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D025F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Niedlzielski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 w:rsidP="005660DB">
            <w:r>
              <w:t>10/8/12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E5123B" w:rsidP="005660DB">
            <w:r>
              <w:t>10/9/12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Harvey Wu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E5123B" w:rsidP="005660DB">
            <w:r>
              <w:t>10/15/12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317CE9">
            <w:r>
              <w:t>10/16/12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Harvey Wu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10/24/12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E5123B">
            <w:r>
              <w:t>10/25/12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10/29/12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9E1C25" w:rsidP="00E5123B">
            <w:r>
              <w:t>10/30/12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 w:rsidP="00BE7A2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9E1C25" w:rsidP="00E5123B">
            <w:r>
              <w:t>11/5/12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  <w:bookmarkStart w:id="0" w:name="_GoBack"/>
            <w:bookmarkEnd w:id="0"/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9E1C25" w:rsidP="00E5123B">
            <w:r>
              <w:t>11/6/12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9E1C25" w:rsidP="00E5123B">
            <w:r>
              <w:t>11/12/12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Default="009E1C25" w:rsidP="00E5123B">
            <w:r>
              <w:t>11/13/12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/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46A94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1C25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76E0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25F4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23B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B4270"/>
    <w:rsid w:val="00FB5D43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C6ADFDAA.dotm</Template>
  <TotalTime>12</TotalTime>
  <Pages>1</Pages>
  <Words>75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4</cp:revision>
  <cp:lastPrinted>2012-09-18T12:21:00Z</cp:lastPrinted>
  <dcterms:created xsi:type="dcterms:W3CDTF">2012-09-18T12:23:00Z</dcterms:created>
  <dcterms:modified xsi:type="dcterms:W3CDTF">2012-09-20T12:19:00Z</dcterms:modified>
</cp:coreProperties>
</file>