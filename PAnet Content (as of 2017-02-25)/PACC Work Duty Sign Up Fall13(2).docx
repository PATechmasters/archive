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Contemporary"/>
        <w:tblW w:w="0" w:type="auto"/>
        <w:tblLook w:val="0160" w:firstRow="1" w:lastRow="1" w:firstColumn="0" w:lastColumn="1" w:noHBand="0" w:noVBand="0"/>
      </w:tblPr>
      <w:tblGrid>
        <w:gridCol w:w="2448"/>
        <w:gridCol w:w="3420"/>
        <w:gridCol w:w="3708"/>
      </w:tblGrid>
      <w:tr w:rsidR="00235A1C" w:rsidRPr="009E3638" w:rsidTr="00655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576" w:type="dxa"/>
            <w:gridSpan w:val="3"/>
          </w:tcPr>
          <w:p w:rsidR="00235A1C" w:rsidRPr="00AF19D8" w:rsidRDefault="00235A1C" w:rsidP="00AF19D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AF19D8">
              <w:rPr>
                <w:sz w:val="28"/>
                <w:szCs w:val="28"/>
              </w:rPr>
              <w:t>Techmaster Work Duty Sign Up</w:t>
            </w:r>
          </w:p>
          <w:p w:rsidR="00AF19D8" w:rsidRPr="00AF19D8" w:rsidRDefault="005C0E9E" w:rsidP="0006217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Fall</w:t>
            </w:r>
            <w:r w:rsidR="00062175">
              <w:rPr>
                <w:sz w:val="28"/>
                <w:szCs w:val="28"/>
              </w:rPr>
              <w:t xml:space="preserve"> </w:t>
            </w:r>
            <w:r w:rsidR="00DC199F">
              <w:rPr>
                <w:sz w:val="28"/>
                <w:szCs w:val="28"/>
              </w:rPr>
              <w:t>201</w:t>
            </w:r>
            <w:r w:rsidR="00726DE1">
              <w:rPr>
                <w:sz w:val="28"/>
                <w:szCs w:val="28"/>
              </w:rPr>
              <w:t>3</w:t>
            </w:r>
          </w:p>
        </w:tc>
      </w:tr>
      <w:tr w:rsidR="00655EC6" w:rsidRPr="009E3638" w:rsidTr="0044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2448" w:type="dxa"/>
            <w:vAlign w:val="center"/>
          </w:tcPr>
          <w:p w:rsidR="00655EC6" w:rsidRPr="00655EC6" w:rsidRDefault="00655EC6" w:rsidP="00655E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55EC6" w:rsidRPr="00655EC6" w:rsidRDefault="009318E7" w:rsidP="00655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PACC</w:t>
            </w:r>
          </w:p>
        </w:tc>
        <w:tc>
          <w:tcPr>
            <w:tcW w:w="3708" w:type="dxa"/>
            <w:vAlign w:val="center"/>
          </w:tcPr>
          <w:p w:rsidR="00655EC6" w:rsidRPr="009E3638" w:rsidRDefault="00655EC6" w:rsidP="00440104">
            <w:pPr>
              <w:jc w:val="center"/>
            </w:pPr>
            <w:r>
              <w:t>PACC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2448" w:type="dxa"/>
          </w:tcPr>
          <w:p w:rsidR="00AF19D8" w:rsidRPr="009E3638" w:rsidRDefault="00440104">
            <w:r>
              <w:t>9/23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440104" w:rsidP="005660DB">
            <w:r>
              <w:t>9/24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DC199F" w:rsidRDefault="00440104" w:rsidP="005660DB">
            <w:r>
              <w:t>9/30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proofErr w:type="spellStart"/>
            <w:r>
              <w:t>Ravn</w:t>
            </w:r>
            <w:proofErr w:type="spellEnd"/>
            <w:r>
              <w:t xml:space="preserve"> Jenkins</w:t>
            </w:r>
          </w:p>
        </w:tc>
        <w:tc>
          <w:tcPr>
            <w:tcW w:w="3708" w:type="dxa"/>
            <w:vAlign w:val="center"/>
          </w:tcPr>
          <w:p w:rsidR="00AF19D8" w:rsidRPr="009E3638" w:rsidRDefault="00A658C6" w:rsidP="009318E7">
            <w:pPr>
              <w:jc w:val="center"/>
            </w:pPr>
            <w:r>
              <w:t>Jake Herman</w:t>
            </w: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440104" w:rsidP="00726DE1">
            <w:r>
              <w:t>10/1</w:t>
            </w:r>
            <w:r w:rsidR="00062175">
              <w:t>/1</w:t>
            </w:r>
            <w:r w:rsidR="00726DE1">
              <w:t>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r>
              <w:t>Thomas Marshall</w:t>
            </w:r>
          </w:p>
        </w:tc>
        <w:tc>
          <w:tcPr>
            <w:tcW w:w="3708" w:type="dxa"/>
            <w:vAlign w:val="center"/>
          </w:tcPr>
          <w:p w:rsidR="00AF19D8" w:rsidRPr="008F206E" w:rsidRDefault="00A658C6" w:rsidP="009318E7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A658C6">
              <w:t>Karen Xia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440104" w:rsidP="005660DB">
            <w:r>
              <w:t>10/7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proofErr w:type="spellStart"/>
            <w:r>
              <w:t>Ravn</w:t>
            </w:r>
            <w:proofErr w:type="spellEnd"/>
            <w:r>
              <w:t xml:space="preserve"> Jenkins</w:t>
            </w:r>
          </w:p>
        </w:tc>
        <w:tc>
          <w:tcPr>
            <w:tcW w:w="3708" w:type="dxa"/>
            <w:vAlign w:val="center"/>
          </w:tcPr>
          <w:p w:rsidR="00AF19D8" w:rsidRPr="009E3638" w:rsidRDefault="00DD6BCB" w:rsidP="009318E7">
            <w:pPr>
              <w:jc w:val="center"/>
            </w:pPr>
            <w:r>
              <w:t>Nicholas Golas</w:t>
            </w: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440104" w:rsidP="005660DB">
            <w:r>
              <w:t>10/8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r>
              <w:t>Thomas</w:t>
            </w:r>
            <w:r w:rsidR="00B965F6">
              <w:t xml:space="preserve"> Marshall</w:t>
            </w:r>
          </w:p>
        </w:tc>
        <w:tc>
          <w:tcPr>
            <w:tcW w:w="3708" w:type="dxa"/>
            <w:vAlign w:val="center"/>
          </w:tcPr>
          <w:p w:rsidR="00AF19D8" w:rsidRPr="009E3638" w:rsidRDefault="00A658C6" w:rsidP="009318E7">
            <w:pPr>
              <w:jc w:val="center"/>
            </w:pPr>
            <w:r w:rsidRPr="00A658C6">
              <w:t>Karen Xia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5C0E9E" w:rsidP="005660DB">
            <w:r>
              <w:t>10/14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Nicholas Golas</w:t>
            </w:r>
          </w:p>
        </w:tc>
        <w:tc>
          <w:tcPr>
            <w:tcW w:w="3708" w:type="dxa"/>
            <w:vAlign w:val="center"/>
          </w:tcPr>
          <w:p w:rsidR="00AF19D8" w:rsidRPr="009E3638" w:rsidRDefault="00A658C6" w:rsidP="009318E7">
            <w:pPr>
              <w:jc w:val="center"/>
            </w:pPr>
            <w:r>
              <w:t>Jake Herman</w:t>
            </w: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5C0E9E" w:rsidP="00317CE9">
            <w:r>
              <w:t>10/15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Cameron Wong</w:t>
            </w:r>
          </w:p>
        </w:tc>
        <w:tc>
          <w:tcPr>
            <w:tcW w:w="3708" w:type="dxa"/>
            <w:vAlign w:val="center"/>
          </w:tcPr>
          <w:p w:rsidR="00AF19D8" w:rsidRPr="009E3638" w:rsidRDefault="00E34A95" w:rsidP="009318E7">
            <w:pPr>
              <w:jc w:val="center"/>
            </w:pPr>
            <w:r>
              <w:t>George Gu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5C0E9E" w:rsidP="005660DB">
            <w:r>
              <w:t>10/21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:rsidR="00AF19D8" w:rsidRPr="009E3638" w:rsidRDefault="00A658C6" w:rsidP="009318E7">
            <w:pPr>
              <w:jc w:val="center"/>
            </w:pPr>
            <w:r>
              <w:t xml:space="preserve">Cliff </w:t>
            </w:r>
            <w:proofErr w:type="spellStart"/>
            <w:r>
              <w:t>Ressel</w:t>
            </w:r>
            <w:bookmarkStart w:id="0" w:name="_GoBack"/>
            <w:bookmarkEnd w:id="0"/>
            <w:proofErr w:type="spellEnd"/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5C0E9E" w:rsidP="00062175">
            <w:r>
              <w:t>10/22</w:t>
            </w:r>
            <w:r w:rsidR="00DC199F">
              <w:t>/1</w:t>
            </w:r>
            <w:r w:rsidR="00726DE1">
              <w:t>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:rsidR="00AF19D8" w:rsidRPr="009E3638" w:rsidRDefault="00E34A95" w:rsidP="009318E7">
            <w:pPr>
              <w:jc w:val="center"/>
            </w:pPr>
            <w:r>
              <w:t>George Gu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5C0E9E" w:rsidP="005660DB">
            <w:r>
              <w:t>10</w:t>
            </w:r>
            <w:r w:rsidR="00B06947">
              <w:t>/</w:t>
            </w:r>
            <w:r>
              <w:t>28</w:t>
            </w:r>
            <w:r w:rsidR="00DC199F">
              <w:t>/</w:t>
            </w:r>
            <w:r w:rsidR="00726DE1">
              <w:t>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Cameron Wong</w:t>
            </w:r>
          </w:p>
        </w:tc>
        <w:tc>
          <w:tcPr>
            <w:tcW w:w="3708" w:type="dxa"/>
            <w:vAlign w:val="center"/>
          </w:tcPr>
          <w:p w:rsidR="00AF19D8" w:rsidRPr="009E3638" w:rsidRDefault="00A658C6" w:rsidP="009318E7">
            <w:pPr>
              <w:jc w:val="center"/>
            </w:pPr>
            <w:r>
              <w:t>Paul Tulungen</w:t>
            </w:r>
          </w:p>
        </w:tc>
      </w:tr>
      <w:tr w:rsidR="00476107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476107" w:rsidRPr="009E3638" w:rsidRDefault="005C0E9E" w:rsidP="005660DB">
            <w:r>
              <w:t>10/29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476107" w:rsidRPr="009E3638" w:rsidRDefault="00B965F6" w:rsidP="009318E7">
            <w:pPr>
              <w:jc w:val="center"/>
            </w:pPr>
            <w:r>
              <w:t>Eric Zhang</w:t>
            </w:r>
          </w:p>
        </w:tc>
        <w:tc>
          <w:tcPr>
            <w:tcW w:w="3708" w:type="dxa"/>
            <w:vAlign w:val="center"/>
          </w:tcPr>
          <w:p w:rsidR="00476107" w:rsidRPr="008F206E" w:rsidRDefault="00C32E61" w:rsidP="009318E7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894793">
              <w:t xml:space="preserve">Josiah </w:t>
            </w:r>
            <w:proofErr w:type="spellStart"/>
            <w:r w:rsidRPr="00894793">
              <w:t>Legaspi</w:t>
            </w:r>
            <w:proofErr w:type="spellEnd"/>
          </w:p>
        </w:tc>
      </w:tr>
      <w:tr w:rsidR="00476107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476107" w:rsidRPr="009E3638" w:rsidRDefault="005C0E9E" w:rsidP="005660DB">
            <w:r>
              <w:t>11</w:t>
            </w:r>
            <w:r w:rsidR="001A5431">
              <w:t>/</w:t>
            </w:r>
            <w:r>
              <w:t>4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476107" w:rsidRPr="009E3638" w:rsidRDefault="00B965F6" w:rsidP="009318E7">
            <w:pPr>
              <w:jc w:val="center"/>
            </w:pPr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vAlign w:val="center"/>
          </w:tcPr>
          <w:p w:rsidR="00476107" w:rsidRPr="009E3638" w:rsidRDefault="00B965F6" w:rsidP="009318E7">
            <w:pPr>
              <w:jc w:val="center"/>
            </w:pPr>
            <w:r>
              <w:t>Aneesh Ashutosh</w:t>
            </w:r>
          </w:p>
        </w:tc>
      </w:tr>
      <w:tr w:rsidR="00476107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476107" w:rsidRPr="009E3638" w:rsidRDefault="005C0E9E" w:rsidP="005660DB">
            <w:r>
              <w:t>11/5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476107" w:rsidRPr="009E3638" w:rsidRDefault="00B965F6" w:rsidP="009318E7">
            <w:pPr>
              <w:jc w:val="center"/>
            </w:pPr>
            <w:r>
              <w:t>Eric Zhang</w:t>
            </w:r>
          </w:p>
        </w:tc>
        <w:tc>
          <w:tcPr>
            <w:tcW w:w="3708" w:type="dxa"/>
            <w:vAlign w:val="center"/>
          </w:tcPr>
          <w:p w:rsidR="00476107" w:rsidRPr="009E3638" w:rsidRDefault="00C32E61" w:rsidP="009318E7">
            <w:pPr>
              <w:jc w:val="center"/>
            </w:pPr>
            <w:r w:rsidRPr="00894793">
              <w:t xml:space="preserve">Josiah </w:t>
            </w:r>
            <w:proofErr w:type="spellStart"/>
            <w:r w:rsidRPr="00894793">
              <w:t>Legaspi</w:t>
            </w:r>
            <w:proofErr w:type="spellEnd"/>
          </w:p>
        </w:tc>
      </w:tr>
      <w:tr w:rsidR="00F07653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F07653" w:rsidRDefault="005C0E9E" w:rsidP="005660DB">
            <w:r>
              <w:t>11/11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F07653" w:rsidRPr="009E3638" w:rsidRDefault="00B965F6" w:rsidP="009318E7">
            <w:pPr>
              <w:jc w:val="center"/>
            </w:pPr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vAlign w:val="center"/>
          </w:tcPr>
          <w:p w:rsidR="00F07653" w:rsidRPr="009E3638" w:rsidRDefault="00B965F6" w:rsidP="009318E7">
            <w:pPr>
              <w:jc w:val="center"/>
            </w:pPr>
            <w:r>
              <w:t>Aneesh Ashutosh</w:t>
            </w:r>
          </w:p>
        </w:tc>
      </w:tr>
      <w:tr w:rsidR="00F07653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F07653" w:rsidRDefault="005C0E9E" w:rsidP="005660DB">
            <w:r>
              <w:t>11/12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F07653" w:rsidRPr="009E3638" w:rsidRDefault="00A658C6" w:rsidP="009318E7">
            <w:pPr>
              <w:jc w:val="center"/>
            </w:pPr>
            <w:r>
              <w:t xml:space="preserve">Cliff </w:t>
            </w:r>
            <w:proofErr w:type="spellStart"/>
            <w:r>
              <w:t>Ressel</w:t>
            </w:r>
            <w:proofErr w:type="spellEnd"/>
          </w:p>
        </w:tc>
        <w:tc>
          <w:tcPr>
            <w:tcW w:w="3708" w:type="dxa"/>
            <w:vAlign w:val="center"/>
          </w:tcPr>
          <w:p w:rsidR="00F07653" w:rsidRDefault="00A658C6" w:rsidP="009318E7">
            <w:pPr>
              <w:jc w:val="center"/>
            </w:pPr>
            <w:r>
              <w:t>Paul Tulungen</w:t>
            </w:r>
          </w:p>
        </w:tc>
      </w:tr>
      <w:tr w:rsidR="00F07653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F07653" w:rsidRDefault="00F07653" w:rsidP="005660DB"/>
        </w:tc>
        <w:tc>
          <w:tcPr>
            <w:tcW w:w="3420" w:type="dxa"/>
            <w:vAlign w:val="center"/>
          </w:tcPr>
          <w:p w:rsidR="00F07653" w:rsidRPr="009E3638" w:rsidRDefault="00F07653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F07653" w:rsidRDefault="00F07653" w:rsidP="009318E7">
            <w:pPr>
              <w:jc w:val="center"/>
            </w:pPr>
          </w:p>
        </w:tc>
      </w:tr>
      <w:tr w:rsidR="006704B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6704B8" w:rsidRDefault="006704B8" w:rsidP="005660DB"/>
        </w:tc>
        <w:tc>
          <w:tcPr>
            <w:tcW w:w="3420" w:type="dxa"/>
            <w:vAlign w:val="center"/>
          </w:tcPr>
          <w:p w:rsidR="006704B8" w:rsidRPr="009E3638" w:rsidRDefault="006704B8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6704B8" w:rsidRDefault="006704B8" w:rsidP="009318E7">
            <w:pPr>
              <w:jc w:val="center"/>
            </w:pPr>
          </w:p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22A38"/>
    <w:rsid w:val="0014169F"/>
    <w:rsid w:val="00157A24"/>
    <w:rsid w:val="001867E8"/>
    <w:rsid w:val="001923A0"/>
    <w:rsid w:val="00194C96"/>
    <w:rsid w:val="001A40AC"/>
    <w:rsid w:val="001A5431"/>
    <w:rsid w:val="001C1347"/>
    <w:rsid w:val="001C7A2A"/>
    <w:rsid w:val="001D56C6"/>
    <w:rsid w:val="001F313D"/>
    <w:rsid w:val="00203B4B"/>
    <w:rsid w:val="0022539C"/>
    <w:rsid w:val="00235A1C"/>
    <w:rsid w:val="00311D02"/>
    <w:rsid w:val="00317CE9"/>
    <w:rsid w:val="003319CC"/>
    <w:rsid w:val="00335D31"/>
    <w:rsid w:val="00361379"/>
    <w:rsid w:val="003A1B13"/>
    <w:rsid w:val="003B7252"/>
    <w:rsid w:val="003C0C97"/>
    <w:rsid w:val="003F57C2"/>
    <w:rsid w:val="00440104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C0E9E"/>
    <w:rsid w:val="005C51A1"/>
    <w:rsid w:val="005E7DCD"/>
    <w:rsid w:val="006274E7"/>
    <w:rsid w:val="00655EC6"/>
    <w:rsid w:val="006704B8"/>
    <w:rsid w:val="00680ED8"/>
    <w:rsid w:val="006D7244"/>
    <w:rsid w:val="006E3E86"/>
    <w:rsid w:val="00726DE1"/>
    <w:rsid w:val="00740E99"/>
    <w:rsid w:val="00771C77"/>
    <w:rsid w:val="0079106F"/>
    <w:rsid w:val="00796579"/>
    <w:rsid w:val="007B476D"/>
    <w:rsid w:val="00836734"/>
    <w:rsid w:val="00845454"/>
    <w:rsid w:val="0085247E"/>
    <w:rsid w:val="00856116"/>
    <w:rsid w:val="00871C1D"/>
    <w:rsid w:val="00894793"/>
    <w:rsid w:val="008E3DF4"/>
    <w:rsid w:val="008E4C0C"/>
    <w:rsid w:val="008F206E"/>
    <w:rsid w:val="0093004A"/>
    <w:rsid w:val="009318E7"/>
    <w:rsid w:val="00937353"/>
    <w:rsid w:val="009650E6"/>
    <w:rsid w:val="00976E0E"/>
    <w:rsid w:val="00993A3D"/>
    <w:rsid w:val="009A2098"/>
    <w:rsid w:val="009C594D"/>
    <w:rsid w:val="009E3638"/>
    <w:rsid w:val="009F1FAB"/>
    <w:rsid w:val="00A23CC4"/>
    <w:rsid w:val="00A32795"/>
    <w:rsid w:val="00A45E0D"/>
    <w:rsid w:val="00A658C6"/>
    <w:rsid w:val="00A91472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965F6"/>
    <w:rsid w:val="00BB6068"/>
    <w:rsid w:val="00BD282B"/>
    <w:rsid w:val="00C12155"/>
    <w:rsid w:val="00C153B9"/>
    <w:rsid w:val="00C32E61"/>
    <w:rsid w:val="00C34656"/>
    <w:rsid w:val="00C70564"/>
    <w:rsid w:val="00CD505A"/>
    <w:rsid w:val="00CE67A8"/>
    <w:rsid w:val="00CF0777"/>
    <w:rsid w:val="00CF2C85"/>
    <w:rsid w:val="00CF760B"/>
    <w:rsid w:val="00D07102"/>
    <w:rsid w:val="00D076F9"/>
    <w:rsid w:val="00D62D73"/>
    <w:rsid w:val="00D75FF2"/>
    <w:rsid w:val="00DB539B"/>
    <w:rsid w:val="00DC199F"/>
    <w:rsid w:val="00DC3FF9"/>
    <w:rsid w:val="00DC462B"/>
    <w:rsid w:val="00DC60C0"/>
    <w:rsid w:val="00DD6BCB"/>
    <w:rsid w:val="00E067D6"/>
    <w:rsid w:val="00E12BB7"/>
    <w:rsid w:val="00E34A95"/>
    <w:rsid w:val="00E51A2C"/>
    <w:rsid w:val="00E61D76"/>
    <w:rsid w:val="00E77914"/>
    <w:rsid w:val="00EB2025"/>
    <w:rsid w:val="00ED1DEB"/>
    <w:rsid w:val="00EE566C"/>
    <w:rsid w:val="00EF2E59"/>
    <w:rsid w:val="00F07653"/>
    <w:rsid w:val="00F27FB2"/>
    <w:rsid w:val="00F836A6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D70BCEDB.dotm</Template>
  <TotalTime>209</TotalTime>
  <Pages>1</Pages>
  <Words>97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7</cp:revision>
  <cp:lastPrinted>2013-09-18T15:30:00Z</cp:lastPrinted>
  <dcterms:created xsi:type="dcterms:W3CDTF">2013-09-23T13:37:00Z</dcterms:created>
  <dcterms:modified xsi:type="dcterms:W3CDTF">2013-09-25T18:31:00Z</dcterms:modified>
</cp:coreProperties>
</file>