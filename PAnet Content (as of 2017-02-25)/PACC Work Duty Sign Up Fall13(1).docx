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5C0E9E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 w:rsidR="00726DE1">
              <w:rPr>
                <w:sz w:val="28"/>
                <w:szCs w:val="28"/>
              </w:rPr>
              <w:t>3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440104">
            <w:r>
              <w:t>9/23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9/24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DC199F" w:rsidRDefault="00440104" w:rsidP="005660DB">
            <w:r>
              <w:t>9/30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726DE1">
            <w:r>
              <w:t>10/1</w:t>
            </w:r>
            <w:r w:rsidR="00062175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AF19D8" w:rsidRPr="008F206E" w:rsidRDefault="00AF19D8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440104" w:rsidP="005660DB">
            <w:r>
              <w:t>10/7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Nicholas Golas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10/8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</w:t>
            </w:r>
            <w:r w:rsidR="00B965F6">
              <w:t xml:space="preserve"> Marshall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10/14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Nicholas Golas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317CE9">
            <w:r>
              <w:t>10/15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10/21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062175">
            <w:r>
              <w:t>10/22</w:t>
            </w:r>
            <w:r w:rsidR="00DC199F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</w:t>
            </w:r>
            <w:r w:rsidR="00B06947">
              <w:t>/</w:t>
            </w:r>
            <w:r>
              <w:t>28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10/29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8F206E" w:rsidRDefault="00C32E61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47610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476107" w:rsidRPr="009E3638" w:rsidRDefault="005C0E9E" w:rsidP="005660DB">
            <w:r>
              <w:t>11</w:t>
            </w:r>
            <w:r w:rsidR="001A5431">
              <w:t>/</w:t>
            </w:r>
            <w:r>
              <w:t>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11/5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9E3638" w:rsidRDefault="00C32E61" w:rsidP="009318E7">
            <w:pPr>
              <w:jc w:val="center"/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F07653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F07653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F07653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11/12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F07653" w:rsidRPr="009E3638" w:rsidRDefault="00F07653" w:rsidP="009318E7">
            <w:pPr>
              <w:jc w:val="center"/>
            </w:pPr>
            <w:bookmarkStart w:id="0" w:name="_GoBack"/>
            <w:bookmarkEnd w:id="0"/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F07653" w:rsidP="005660DB"/>
        </w:tc>
        <w:tc>
          <w:tcPr>
            <w:tcW w:w="3420" w:type="dxa"/>
            <w:vAlign w:val="center"/>
          </w:tcPr>
          <w:p w:rsidR="00F07653" w:rsidRPr="009E3638" w:rsidRDefault="00F07653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6704B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6704B8" w:rsidRDefault="006704B8" w:rsidP="005660DB"/>
        </w:tc>
        <w:tc>
          <w:tcPr>
            <w:tcW w:w="3420" w:type="dxa"/>
            <w:vAlign w:val="center"/>
          </w:tcPr>
          <w:p w:rsidR="006704B8" w:rsidRPr="009E3638" w:rsidRDefault="006704B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6704B8" w:rsidRDefault="006704B8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40E99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94793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2E61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51A2C"/>
    <w:rsid w:val="00E61D76"/>
    <w:rsid w:val="00E77914"/>
    <w:rsid w:val="00EB2025"/>
    <w:rsid w:val="00ED1DEB"/>
    <w:rsid w:val="00EE566C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73830DB1.dotm</Template>
  <TotalTime>206</TotalTime>
  <Pages>1</Pages>
  <Words>85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5</cp:revision>
  <cp:lastPrinted>2013-09-18T15:30:00Z</cp:lastPrinted>
  <dcterms:created xsi:type="dcterms:W3CDTF">2013-09-23T13:37:00Z</dcterms:created>
  <dcterms:modified xsi:type="dcterms:W3CDTF">2013-09-25T12:37:00Z</dcterms:modified>
</cp:coreProperties>
</file>