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160" w:firstRow="1" w:lastRow="1" w:firstColumn="0" w:lastColumn="1" w:noHBand="0" w:noVBand="0"/>
      </w:tblPr>
      <w:tblGrid>
        <w:gridCol w:w="2448"/>
        <w:gridCol w:w="3420"/>
        <w:gridCol w:w="3708"/>
      </w:tblGrid>
      <w:tr w:rsidR="00235A1C" w:rsidRPr="009E3638" w:rsidTr="00AF19D8">
        <w:trPr>
          <w:trHeight w:val="432"/>
        </w:trPr>
        <w:tc>
          <w:tcPr>
            <w:tcW w:w="9576" w:type="dxa"/>
            <w:gridSpan w:val="3"/>
            <w:shd w:val="pct20" w:color="000000" w:fill="FFFFFF"/>
            <w:vAlign w:val="center"/>
          </w:tcPr>
          <w:p w:rsidR="00235A1C" w:rsidRPr="00AF19D8" w:rsidRDefault="00235A1C" w:rsidP="00AF19D8">
            <w:pPr>
              <w:jc w:val="center"/>
              <w:rPr>
                <w:b/>
                <w:bCs/>
                <w:sz w:val="28"/>
                <w:szCs w:val="28"/>
              </w:rPr>
            </w:pPr>
            <w:r w:rsidRPr="00AF19D8">
              <w:rPr>
                <w:b/>
                <w:bCs/>
                <w:sz w:val="28"/>
                <w:szCs w:val="28"/>
              </w:rPr>
              <w:t>Techmaster Work Duty Sign Up</w:t>
            </w:r>
          </w:p>
          <w:p w:rsidR="00AF19D8" w:rsidRPr="00AF19D8" w:rsidRDefault="00317CE9" w:rsidP="0006217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Spring</w:t>
            </w:r>
            <w:r w:rsidR="00062175">
              <w:rPr>
                <w:b/>
                <w:bCs/>
                <w:sz w:val="28"/>
                <w:szCs w:val="28"/>
              </w:rPr>
              <w:t xml:space="preserve"> </w:t>
            </w:r>
            <w:r w:rsidR="00DC199F">
              <w:rPr>
                <w:b/>
                <w:bCs/>
                <w:sz w:val="28"/>
                <w:szCs w:val="28"/>
              </w:rPr>
              <w:t>201</w:t>
            </w:r>
            <w:r w:rsidR="00726DE1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AF19D8" w:rsidRPr="009E3638" w:rsidTr="00DC199F">
        <w:trPr>
          <w:trHeight w:val="567"/>
        </w:trPr>
        <w:tc>
          <w:tcPr>
            <w:tcW w:w="2448" w:type="dxa"/>
            <w:shd w:val="pct5" w:color="000000" w:fill="FFFFFF"/>
            <w:vAlign w:val="center"/>
          </w:tcPr>
          <w:p w:rsidR="00AF19D8" w:rsidRPr="009E3638" w:rsidRDefault="00726DE1">
            <w:r>
              <w:t>4/8/13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9E3638" w:rsidRDefault="00726DE1">
            <w:r>
              <w:t>Paul Tulungea</w:t>
            </w:r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9E3638" w:rsidRDefault="00AF19D8"/>
        </w:tc>
      </w:tr>
      <w:tr w:rsidR="00AF19D8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AF19D8" w:rsidRPr="009E3638" w:rsidRDefault="00726DE1" w:rsidP="005660DB">
            <w:r>
              <w:t>4/9/13</w:t>
            </w:r>
            <w:r w:rsidR="00DC199F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AF19D8" w:rsidRPr="009E3638" w:rsidRDefault="00726DE1">
            <w:r>
              <w:t>Patrick Niedzielski</w:t>
            </w:r>
          </w:p>
        </w:tc>
        <w:tc>
          <w:tcPr>
            <w:tcW w:w="3708" w:type="dxa"/>
            <w:shd w:val="pct20" w:color="000000" w:fill="FFFFFF"/>
            <w:vAlign w:val="center"/>
          </w:tcPr>
          <w:p w:rsidR="00AF19D8" w:rsidRPr="009E3638" w:rsidRDefault="00AF19D8"/>
        </w:tc>
      </w:tr>
      <w:tr w:rsidR="00AF19D8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AF19D8" w:rsidRPr="00DC199F" w:rsidRDefault="00726DE1" w:rsidP="005660DB">
            <w:r>
              <w:t>4/15/13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9E3638" w:rsidRDefault="00726DE1">
            <w:r>
              <w:t>Paul Tulungea</w:t>
            </w:r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9E3638" w:rsidRDefault="00AF19D8"/>
        </w:tc>
      </w:tr>
      <w:tr w:rsidR="00AF19D8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AF19D8" w:rsidRPr="009E3638" w:rsidRDefault="00726DE1" w:rsidP="00726DE1">
            <w:r>
              <w:t>4/16</w:t>
            </w:r>
            <w:r w:rsidR="00062175">
              <w:t>/1</w:t>
            </w:r>
            <w:r>
              <w:t>3</w:t>
            </w:r>
            <w:r w:rsidR="00DC199F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AF19D8" w:rsidRPr="009E3638" w:rsidRDefault="00726DE1">
            <w:r>
              <w:t>Patrick Niedzielski</w:t>
            </w:r>
          </w:p>
        </w:tc>
        <w:tc>
          <w:tcPr>
            <w:tcW w:w="3708" w:type="dxa"/>
            <w:shd w:val="pct20" w:color="000000" w:fill="FFFFFF"/>
            <w:vAlign w:val="center"/>
          </w:tcPr>
          <w:p w:rsidR="00AF19D8" w:rsidRPr="008F206E" w:rsidRDefault="00AF19D8">
            <w:pP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</w:tr>
      <w:tr w:rsidR="00AF19D8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AF19D8" w:rsidRPr="009E3638" w:rsidRDefault="00726DE1" w:rsidP="005660DB">
            <w:r>
              <w:t>4/22/13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9E3638" w:rsidRDefault="00726DE1">
            <w:r>
              <w:t>No Classes</w:t>
            </w:r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9E3638" w:rsidRDefault="00AF19D8"/>
        </w:tc>
      </w:tr>
      <w:tr w:rsidR="00AF19D8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AF19D8" w:rsidRPr="009E3638" w:rsidRDefault="00726DE1" w:rsidP="005660DB">
            <w:r>
              <w:t>4/23/13</w:t>
            </w:r>
            <w:r w:rsidR="00DC199F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AF19D8" w:rsidRPr="009E3638" w:rsidRDefault="00726DE1">
            <w:r>
              <w:t>Aiden Beckley</w:t>
            </w:r>
          </w:p>
        </w:tc>
        <w:tc>
          <w:tcPr>
            <w:tcW w:w="3708" w:type="dxa"/>
            <w:shd w:val="pct20" w:color="000000" w:fill="FFFFFF"/>
            <w:vAlign w:val="center"/>
          </w:tcPr>
          <w:p w:rsidR="00AF19D8" w:rsidRPr="009E3638" w:rsidRDefault="00AF19D8"/>
        </w:tc>
      </w:tr>
      <w:tr w:rsidR="00AF19D8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AF19D8" w:rsidRPr="009E3638" w:rsidRDefault="001A5431" w:rsidP="005660DB">
            <w:r>
              <w:t>4/29</w:t>
            </w:r>
            <w:r w:rsidR="00726DE1">
              <w:t>/13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9E3638" w:rsidRDefault="00726DE1">
            <w:r>
              <w:t>Aiden Beckley</w:t>
            </w:r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9E3638" w:rsidRDefault="00AF19D8"/>
        </w:tc>
      </w:tr>
      <w:tr w:rsidR="00AF19D8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AF19D8" w:rsidRPr="009E3638" w:rsidRDefault="00726DE1" w:rsidP="00317CE9">
            <w:r>
              <w:t>4/30/13</w:t>
            </w:r>
            <w:r w:rsidR="00DC199F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AF19D8" w:rsidRPr="009E3638" w:rsidRDefault="00726DE1">
            <w:r>
              <w:t>Allen Zhou</w:t>
            </w:r>
          </w:p>
        </w:tc>
        <w:tc>
          <w:tcPr>
            <w:tcW w:w="3708" w:type="dxa"/>
            <w:shd w:val="pct20" w:color="000000" w:fill="FFFFFF"/>
            <w:vAlign w:val="center"/>
          </w:tcPr>
          <w:p w:rsidR="00AF19D8" w:rsidRPr="009E3638" w:rsidRDefault="001867E8">
            <w:r>
              <w:t>George</w:t>
            </w:r>
            <w:bookmarkStart w:id="0" w:name="_GoBack"/>
            <w:bookmarkEnd w:id="0"/>
          </w:p>
        </w:tc>
      </w:tr>
      <w:tr w:rsidR="00AF19D8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AF19D8" w:rsidRPr="009E3638" w:rsidRDefault="00726DE1" w:rsidP="005660DB">
            <w:r>
              <w:t>5/6/13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9E3638" w:rsidRDefault="00726DE1">
            <w:r>
              <w:t>Allen Zhou</w:t>
            </w:r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9E3638" w:rsidRDefault="00AF19D8"/>
        </w:tc>
      </w:tr>
      <w:tr w:rsidR="00AF19D8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AF19D8" w:rsidRPr="009E3638" w:rsidRDefault="00726DE1" w:rsidP="00062175">
            <w:r>
              <w:t>5/7</w:t>
            </w:r>
            <w:r w:rsidR="00DC199F">
              <w:t>/1</w:t>
            </w:r>
            <w:r>
              <w:t>3</w:t>
            </w:r>
            <w:r w:rsidR="00DC199F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AF19D8" w:rsidRPr="009E3638" w:rsidRDefault="00726DE1">
            <w:r>
              <w:t>Thayer Anderson</w:t>
            </w:r>
          </w:p>
        </w:tc>
        <w:tc>
          <w:tcPr>
            <w:tcW w:w="3708" w:type="dxa"/>
            <w:shd w:val="pct20" w:color="000000" w:fill="FFFFFF"/>
            <w:vAlign w:val="center"/>
          </w:tcPr>
          <w:p w:rsidR="00AF19D8" w:rsidRPr="009E3638" w:rsidRDefault="00AF19D8"/>
        </w:tc>
      </w:tr>
      <w:tr w:rsidR="00AF19D8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AF19D8" w:rsidRPr="009E3638" w:rsidRDefault="00317CE9" w:rsidP="005660DB">
            <w:r>
              <w:t>5</w:t>
            </w:r>
            <w:r w:rsidR="00B06947">
              <w:t>/</w:t>
            </w:r>
            <w:r w:rsidR="00726DE1">
              <w:t>13</w:t>
            </w:r>
            <w:r w:rsidR="00DC199F">
              <w:t>/</w:t>
            </w:r>
            <w:r w:rsidR="00726DE1">
              <w:t>13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9E3638" w:rsidRDefault="00726DE1">
            <w:r>
              <w:t>Thayer Anderson</w:t>
            </w:r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9E3638" w:rsidRDefault="001867E8">
            <w:r>
              <w:t>Jake Herman</w:t>
            </w:r>
          </w:p>
        </w:tc>
      </w:tr>
      <w:tr w:rsidR="00476107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476107" w:rsidRPr="009E3638" w:rsidRDefault="00726DE1" w:rsidP="005660DB">
            <w:r>
              <w:t>5/14/13</w:t>
            </w:r>
            <w:r w:rsidR="00DC199F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476107" w:rsidRPr="009E3638" w:rsidRDefault="001A5431">
            <w:r>
              <w:t>Eric Zha</w:t>
            </w:r>
            <w:r w:rsidR="00726DE1">
              <w:t>ng</w:t>
            </w:r>
          </w:p>
        </w:tc>
        <w:tc>
          <w:tcPr>
            <w:tcW w:w="3708" w:type="dxa"/>
            <w:shd w:val="pct20" w:color="000000" w:fill="FFFFFF"/>
            <w:vAlign w:val="center"/>
          </w:tcPr>
          <w:p w:rsidR="00476107" w:rsidRPr="008F206E" w:rsidRDefault="001867E8" w:rsidP="00476107">
            <w:pP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t>George Gu</w:t>
            </w:r>
          </w:p>
        </w:tc>
      </w:tr>
      <w:tr w:rsidR="00476107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476107" w:rsidRPr="009E3638" w:rsidRDefault="00726DE1" w:rsidP="005660DB">
            <w:r>
              <w:t>5</w:t>
            </w:r>
            <w:r w:rsidR="001A5431">
              <w:t>/</w:t>
            </w:r>
            <w:r>
              <w:t>20/13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476107" w:rsidRPr="009E3638" w:rsidRDefault="001A5431">
            <w:r>
              <w:t>Tadeas Nemec</w:t>
            </w:r>
          </w:p>
        </w:tc>
        <w:tc>
          <w:tcPr>
            <w:tcW w:w="3708" w:type="dxa"/>
            <w:shd w:val="pct5" w:color="000000" w:fill="FFFFFF"/>
            <w:vAlign w:val="center"/>
          </w:tcPr>
          <w:p w:rsidR="00476107" w:rsidRPr="009E3638" w:rsidRDefault="001867E8">
            <w:r>
              <w:t>Jake Herman</w:t>
            </w:r>
          </w:p>
        </w:tc>
      </w:tr>
      <w:tr w:rsidR="00476107" w:rsidRPr="009E3638" w:rsidTr="00DC199F">
        <w:trPr>
          <w:trHeight w:val="594"/>
        </w:trPr>
        <w:tc>
          <w:tcPr>
            <w:tcW w:w="2448" w:type="dxa"/>
            <w:tcBorders>
              <w:bottom w:val="single" w:sz="18" w:space="0" w:color="FFFFFF"/>
            </w:tcBorders>
            <w:shd w:val="pct20" w:color="000000" w:fill="FFFFFF"/>
            <w:vAlign w:val="center"/>
          </w:tcPr>
          <w:p w:rsidR="00476107" w:rsidRPr="009E3638" w:rsidRDefault="00726DE1" w:rsidP="005660DB">
            <w:r>
              <w:t>5/21/13</w:t>
            </w:r>
            <w:r w:rsidR="00DC199F">
              <w:t xml:space="preserve"> (Tuesday)</w:t>
            </w:r>
          </w:p>
        </w:tc>
        <w:tc>
          <w:tcPr>
            <w:tcW w:w="3420" w:type="dxa"/>
            <w:tcBorders>
              <w:bottom w:val="single" w:sz="18" w:space="0" w:color="FFFFFF"/>
            </w:tcBorders>
            <w:shd w:val="pct20" w:color="000000" w:fill="FFFFFF"/>
            <w:vAlign w:val="center"/>
          </w:tcPr>
          <w:p w:rsidR="00476107" w:rsidRPr="009E3638" w:rsidRDefault="001A5431">
            <w:r>
              <w:t>Eric Zhang</w:t>
            </w:r>
          </w:p>
        </w:tc>
        <w:tc>
          <w:tcPr>
            <w:tcW w:w="3708" w:type="dxa"/>
            <w:tcBorders>
              <w:bottom w:val="single" w:sz="18" w:space="0" w:color="FFFFFF"/>
            </w:tcBorders>
            <w:shd w:val="pct20" w:color="000000" w:fill="FFFFFF"/>
            <w:vAlign w:val="center"/>
          </w:tcPr>
          <w:p w:rsidR="00476107" w:rsidRPr="009E3638" w:rsidRDefault="001A5431">
            <w:r>
              <w:t>Josiah Legaspi</w:t>
            </w:r>
          </w:p>
        </w:tc>
      </w:tr>
      <w:tr w:rsidR="00F07653" w:rsidRPr="009E3638" w:rsidTr="00DC199F">
        <w:trPr>
          <w:trHeight w:val="594"/>
        </w:trPr>
        <w:tc>
          <w:tcPr>
            <w:tcW w:w="2448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F07653" w:rsidRDefault="00726DE1" w:rsidP="005660DB">
            <w:r>
              <w:t>5/27/13</w:t>
            </w:r>
            <w:r w:rsidR="00DC199F">
              <w:t xml:space="preserve"> (Monday)</w:t>
            </w:r>
          </w:p>
        </w:tc>
        <w:tc>
          <w:tcPr>
            <w:tcW w:w="3420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F07653" w:rsidRPr="009E3638" w:rsidRDefault="001A5431">
            <w:r>
              <w:t>Tadeas Nemec</w:t>
            </w:r>
          </w:p>
        </w:tc>
        <w:tc>
          <w:tcPr>
            <w:tcW w:w="3708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F07653" w:rsidRPr="009E3638" w:rsidRDefault="00F07653"/>
        </w:tc>
      </w:tr>
      <w:tr w:rsidR="00F07653" w:rsidRPr="009E3638" w:rsidTr="00DC199F">
        <w:trPr>
          <w:trHeight w:val="594"/>
        </w:trPr>
        <w:tc>
          <w:tcPr>
            <w:tcW w:w="2448" w:type="dxa"/>
            <w:tcBorders>
              <w:top w:val="single" w:sz="18" w:space="0" w:color="FFFFFF"/>
              <w:bottom w:val="single" w:sz="18" w:space="0" w:color="FFFFFF"/>
            </w:tcBorders>
            <w:shd w:val="pct20" w:color="000000" w:fill="FFFFFF"/>
            <w:vAlign w:val="center"/>
          </w:tcPr>
          <w:p w:rsidR="00F07653" w:rsidRDefault="00726DE1" w:rsidP="005660DB">
            <w:r>
              <w:t>5/28/13</w:t>
            </w:r>
            <w:r w:rsidR="00DC199F">
              <w:t xml:space="preserve"> (Tuesday)</w:t>
            </w:r>
          </w:p>
        </w:tc>
        <w:tc>
          <w:tcPr>
            <w:tcW w:w="3420" w:type="dxa"/>
            <w:tcBorders>
              <w:top w:val="single" w:sz="18" w:space="0" w:color="FFFFFF"/>
              <w:bottom w:val="single" w:sz="18" w:space="0" w:color="FFFFFF"/>
            </w:tcBorders>
            <w:shd w:val="pct20" w:color="000000" w:fill="FFFFFF"/>
            <w:vAlign w:val="center"/>
          </w:tcPr>
          <w:p w:rsidR="00F07653" w:rsidRPr="009E3638" w:rsidRDefault="001A5431">
            <w:r>
              <w:t>Josiah Legaspi</w:t>
            </w:r>
          </w:p>
        </w:tc>
        <w:tc>
          <w:tcPr>
            <w:tcW w:w="3708" w:type="dxa"/>
            <w:tcBorders>
              <w:top w:val="single" w:sz="18" w:space="0" w:color="FFFFFF"/>
              <w:bottom w:val="single" w:sz="18" w:space="0" w:color="FFFFFF"/>
            </w:tcBorders>
            <w:shd w:val="pct20" w:color="000000" w:fill="FFFFFF"/>
            <w:vAlign w:val="center"/>
          </w:tcPr>
          <w:p w:rsidR="00F07653" w:rsidRDefault="00F07653"/>
        </w:tc>
      </w:tr>
      <w:tr w:rsidR="00F07653" w:rsidRPr="009E3638" w:rsidTr="00DC199F">
        <w:trPr>
          <w:trHeight w:val="594"/>
        </w:trPr>
        <w:tc>
          <w:tcPr>
            <w:tcW w:w="2448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F07653" w:rsidRDefault="00F07653" w:rsidP="005660DB"/>
        </w:tc>
        <w:tc>
          <w:tcPr>
            <w:tcW w:w="3420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F07653" w:rsidRPr="009E3638" w:rsidRDefault="00F07653"/>
        </w:tc>
        <w:tc>
          <w:tcPr>
            <w:tcW w:w="3708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F07653" w:rsidRDefault="00F07653"/>
        </w:tc>
      </w:tr>
      <w:tr w:rsidR="006704B8" w:rsidRPr="009E3638" w:rsidTr="00DC199F">
        <w:trPr>
          <w:trHeight w:val="594"/>
        </w:trPr>
        <w:tc>
          <w:tcPr>
            <w:tcW w:w="2448" w:type="dxa"/>
            <w:tcBorders>
              <w:top w:val="single" w:sz="18" w:space="0" w:color="FFFFFF"/>
            </w:tcBorders>
            <w:shd w:val="pct20" w:color="000000" w:fill="FFFFFF"/>
            <w:vAlign w:val="center"/>
          </w:tcPr>
          <w:p w:rsidR="006704B8" w:rsidRDefault="006704B8" w:rsidP="005660DB"/>
        </w:tc>
        <w:tc>
          <w:tcPr>
            <w:tcW w:w="3420" w:type="dxa"/>
            <w:tcBorders>
              <w:top w:val="single" w:sz="18" w:space="0" w:color="FFFFFF"/>
            </w:tcBorders>
            <w:shd w:val="pct20" w:color="000000" w:fill="FFFFFF"/>
            <w:vAlign w:val="center"/>
          </w:tcPr>
          <w:p w:rsidR="006704B8" w:rsidRPr="009E3638" w:rsidRDefault="006704B8"/>
        </w:tc>
        <w:tc>
          <w:tcPr>
            <w:tcW w:w="3708" w:type="dxa"/>
            <w:tcBorders>
              <w:top w:val="single" w:sz="18" w:space="0" w:color="FFFFFF"/>
            </w:tcBorders>
            <w:shd w:val="pct20" w:color="000000" w:fill="FFFFFF"/>
            <w:vAlign w:val="center"/>
          </w:tcPr>
          <w:p w:rsidR="006704B8" w:rsidRDefault="006704B8"/>
        </w:tc>
      </w:tr>
    </w:tbl>
    <w:p w:rsidR="004E6AD2" w:rsidRDefault="004E6AD2"/>
    <w:sectPr w:rsidR="004E6AD2" w:rsidSect="00235A1C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A1C"/>
    <w:rsid w:val="00006128"/>
    <w:rsid w:val="00025528"/>
    <w:rsid w:val="00062175"/>
    <w:rsid w:val="00073D0C"/>
    <w:rsid w:val="000A3194"/>
    <w:rsid w:val="000A706F"/>
    <w:rsid w:val="000C0D36"/>
    <w:rsid w:val="000F4AED"/>
    <w:rsid w:val="00111D52"/>
    <w:rsid w:val="0014169F"/>
    <w:rsid w:val="00157A24"/>
    <w:rsid w:val="001867E8"/>
    <w:rsid w:val="001923A0"/>
    <w:rsid w:val="00194C96"/>
    <w:rsid w:val="001A40AC"/>
    <w:rsid w:val="001A5431"/>
    <w:rsid w:val="001C1347"/>
    <w:rsid w:val="001C7A2A"/>
    <w:rsid w:val="001D56C6"/>
    <w:rsid w:val="001F313D"/>
    <w:rsid w:val="00203B4B"/>
    <w:rsid w:val="0022539C"/>
    <w:rsid w:val="00235A1C"/>
    <w:rsid w:val="00311D02"/>
    <w:rsid w:val="00317CE9"/>
    <w:rsid w:val="003319CC"/>
    <w:rsid w:val="00335D31"/>
    <w:rsid w:val="00361379"/>
    <w:rsid w:val="003A1B13"/>
    <w:rsid w:val="003B7252"/>
    <w:rsid w:val="003C0C97"/>
    <w:rsid w:val="003F57C2"/>
    <w:rsid w:val="004727C9"/>
    <w:rsid w:val="00476107"/>
    <w:rsid w:val="004769AE"/>
    <w:rsid w:val="004B44DB"/>
    <w:rsid w:val="004E6AD2"/>
    <w:rsid w:val="0051365B"/>
    <w:rsid w:val="00515F79"/>
    <w:rsid w:val="00564F8C"/>
    <w:rsid w:val="005660DB"/>
    <w:rsid w:val="005A3791"/>
    <w:rsid w:val="005A3CDF"/>
    <w:rsid w:val="005C51A1"/>
    <w:rsid w:val="005E7DCD"/>
    <w:rsid w:val="006704B8"/>
    <w:rsid w:val="00680ED8"/>
    <w:rsid w:val="006D7244"/>
    <w:rsid w:val="006E3E86"/>
    <w:rsid w:val="00726DE1"/>
    <w:rsid w:val="00771C77"/>
    <w:rsid w:val="0079106F"/>
    <w:rsid w:val="00796579"/>
    <w:rsid w:val="007B476D"/>
    <w:rsid w:val="00836734"/>
    <w:rsid w:val="00845454"/>
    <w:rsid w:val="0085247E"/>
    <w:rsid w:val="00856116"/>
    <w:rsid w:val="00871C1D"/>
    <w:rsid w:val="008E3DF4"/>
    <w:rsid w:val="008E4C0C"/>
    <w:rsid w:val="008F206E"/>
    <w:rsid w:val="0093004A"/>
    <w:rsid w:val="00937353"/>
    <w:rsid w:val="009650E6"/>
    <w:rsid w:val="00976E0E"/>
    <w:rsid w:val="00993A3D"/>
    <w:rsid w:val="009A2098"/>
    <w:rsid w:val="009C594D"/>
    <w:rsid w:val="009E3638"/>
    <w:rsid w:val="009F1FAB"/>
    <w:rsid w:val="00A23CC4"/>
    <w:rsid w:val="00A32795"/>
    <w:rsid w:val="00A91472"/>
    <w:rsid w:val="00AF19D8"/>
    <w:rsid w:val="00B06947"/>
    <w:rsid w:val="00B2058E"/>
    <w:rsid w:val="00B45C14"/>
    <w:rsid w:val="00B51BB7"/>
    <w:rsid w:val="00B54C8E"/>
    <w:rsid w:val="00B677FE"/>
    <w:rsid w:val="00B721B3"/>
    <w:rsid w:val="00B857E2"/>
    <w:rsid w:val="00BB6068"/>
    <w:rsid w:val="00BD282B"/>
    <w:rsid w:val="00C12155"/>
    <w:rsid w:val="00C153B9"/>
    <w:rsid w:val="00C34656"/>
    <w:rsid w:val="00C70564"/>
    <w:rsid w:val="00CD505A"/>
    <w:rsid w:val="00CE67A8"/>
    <w:rsid w:val="00CF0777"/>
    <w:rsid w:val="00CF2C85"/>
    <w:rsid w:val="00CF760B"/>
    <w:rsid w:val="00D07102"/>
    <w:rsid w:val="00D076F9"/>
    <w:rsid w:val="00D62D73"/>
    <w:rsid w:val="00D75FF2"/>
    <w:rsid w:val="00DB539B"/>
    <w:rsid w:val="00DC199F"/>
    <w:rsid w:val="00DC3FF9"/>
    <w:rsid w:val="00DC462B"/>
    <w:rsid w:val="00E067D6"/>
    <w:rsid w:val="00E12BB7"/>
    <w:rsid w:val="00E51A2C"/>
    <w:rsid w:val="00E61D76"/>
    <w:rsid w:val="00E77914"/>
    <w:rsid w:val="00EB2025"/>
    <w:rsid w:val="00ED1DEB"/>
    <w:rsid w:val="00EF2E59"/>
    <w:rsid w:val="00F07653"/>
    <w:rsid w:val="00F27FB2"/>
    <w:rsid w:val="00F836A6"/>
    <w:rsid w:val="00FF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2BB7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5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rsid w:val="009E363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alloonText">
    <w:name w:val="Balloon Text"/>
    <w:basedOn w:val="Normal"/>
    <w:semiHidden/>
    <w:rsid w:val="006D72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9106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2BB7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5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rsid w:val="009E363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alloonText">
    <w:name w:val="Balloon Text"/>
    <w:basedOn w:val="Normal"/>
    <w:semiHidden/>
    <w:rsid w:val="006D72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910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0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C62066CC.dotm</Template>
  <TotalTime>4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Techmaster Work Duty Sign Up</vt:lpstr>
    </vt:vector>
  </TitlesOfParts>
  <Company>Phillips Academy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Techmaster Work Duty Sign Up</dc:title>
  <dc:creator>dfoley</dc:creator>
  <cp:lastModifiedBy>dfoley</cp:lastModifiedBy>
  <cp:revision>3</cp:revision>
  <cp:lastPrinted>2012-03-28T12:15:00Z</cp:lastPrinted>
  <dcterms:created xsi:type="dcterms:W3CDTF">2013-04-09T16:28:00Z</dcterms:created>
  <dcterms:modified xsi:type="dcterms:W3CDTF">2013-05-08T18:52:00Z</dcterms:modified>
</cp:coreProperties>
</file>