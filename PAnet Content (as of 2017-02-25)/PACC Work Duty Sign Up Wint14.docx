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Contemporary"/>
        <w:tblW w:w="0" w:type="auto"/>
        <w:tblLook w:val="0160" w:firstRow="1" w:lastRow="1" w:firstColumn="0" w:lastColumn="1" w:noHBand="0" w:noVBand="0"/>
      </w:tblPr>
      <w:tblGrid>
        <w:gridCol w:w="2448"/>
        <w:gridCol w:w="3420"/>
        <w:gridCol w:w="3708"/>
      </w:tblGrid>
      <w:tr w:rsidR="00235A1C" w:rsidRPr="009E3638" w:rsidTr="00655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9576" w:type="dxa"/>
            <w:gridSpan w:val="3"/>
          </w:tcPr>
          <w:p w:rsidR="00235A1C" w:rsidRPr="00AF19D8" w:rsidRDefault="00235A1C" w:rsidP="00AF19D8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AF19D8">
              <w:rPr>
                <w:sz w:val="28"/>
                <w:szCs w:val="28"/>
              </w:rPr>
              <w:t>Techmaster Work Duty Sign Up</w:t>
            </w:r>
          </w:p>
          <w:p w:rsidR="00AF19D8" w:rsidRPr="00AF19D8" w:rsidRDefault="00704BF2" w:rsidP="00062175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Winter 2014</w:t>
            </w:r>
          </w:p>
        </w:tc>
      </w:tr>
      <w:tr w:rsidR="00655EC6" w:rsidRPr="009E3638" w:rsidTr="00440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2448" w:type="dxa"/>
            <w:vAlign w:val="center"/>
          </w:tcPr>
          <w:p w:rsidR="00655EC6" w:rsidRPr="00655EC6" w:rsidRDefault="00655EC6" w:rsidP="00655EC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20" w:type="dxa"/>
            <w:vAlign w:val="center"/>
          </w:tcPr>
          <w:p w:rsidR="00655EC6" w:rsidRPr="00655EC6" w:rsidRDefault="009318E7" w:rsidP="00655E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PACC</w:t>
            </w:r>
          </w:p>
        </w:tc>
        <w:tc>
          <w:tcPr>
            <w:tcW w:w="3708" w:type="dxa"/>
            <w:vAlign w:val="center"/>
          </w:tcPr>
          <w:p w:rsidR="00655EC6" w:rsidRPr="009E3638" w:rsidRDefault="00655EC6" w:rsidP="00440104">
            <w:pPr>
              <w:jc w:val="center"/>
            </w:pPr>
            <w:r>
              <w:t>PACC</w:t>
            </w:r>
          </w:p>
        </w:tc>
      </w:tr>
      <w:tr w:rsidR="00AF19D8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tcW w:w="2448" w:type="dxa"/>
          </w:tcPr>
          <w:p w:rsidR="00AF19D8" w:rsidRPr="009E3638" w:rsidRDefault="006F1D6A">
            <w:r>
              <w:t>12/16</w:t>
            </w:r>
            <w:r w:rsidR="00726DE1">
              <w:t>/13</w:t>
            </w:r>
            <w:r w:rsidR="00DC199F">
              <w:t xml:space="preserve"> (Monday)</w:t>
            </w:r>
          </w:p>
        </w:tc>
        <w:tc>
          <w:tcPr>
            <w:tcW w:w="3420" w:type="dxa"/>
            <w:vAlign w:val="center"/>
          </w:tcPr>
          <w:p w:rsidR="00AF19D8" w:rsidRPr="009E3638" w:rsidRDefault="00CF03E7" w:rsidP="009318E7">
            <w:pPr>
              <w:jc w:val="center"/>
            </w:pPr>
            <w:proofErr w:type="spellStart"/>
            <w:r>
              <w:t>Ravn</w:t>
            </w:r>
            <w:proofErr w:type="spellEnd"/>
            <w:r>
              <w:t xml:space="preserve"> Jenkins</w:t>
            </w:r>
          </w:p>
        </w:tc>
        <w:tc>
          <w:tcPr>
            <w:tcW w:w="3708" w:type="dxa"/>
            <w:vAlign w:val="center"/>
          </w:tcPr>
          <w:p w:rsidR="00AF19D8" w:rsidRPr="009E3638" w:rsidRDefault="00AF19D8" w:rsidP="009318E7">
            <w:pPr>
              <w:jc w:val="center"/>
            </w:pPr>
          </w:p>
        </w:tc>
      </w:tr>
      <w:tr w:rsidR="00AF19D8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AF19D8" w:rsidRPr="009E3638" w:rsidRDefault="006F1D6A" w:rsidP="005660DB">
            <w:r>
              <w:t>12/17</w:t>
            </w:r>
            <w:r w:rsidR="00726DE1">
              <w:t>/13</w:t>
            </w:r>
            <w:r w:rsidR="00DC199F">
              <w:t xml:space="preserve"> (Tuesday)</w:t>
            </w:r>
          </w:p>
        </w:tc>
        <w:tc>
          <w:tcPr>
            <w:tcW w:w="3420" w:type="dxa"/>
            <w:vAlign w:val="center"/>
          </w:tcPr>
          <w:p w:rsidR="00AF19D8" w:rsidRPr="009E3638" w:rsidRDefault="00AF19D8" w:rsidP="009318E7">
            <w:pPr>
              <w:jc w:val="center"/>
            </w:pPr>
          </w:p>
        </w:tc>
        <w:tc>
          <w:tcPr>
            <w:tcW w:w="3708" w:type="dxa"/>
            <w:vAlign w:val="center"/>
          </w:tcPr>
          <w:p w:rsidR="00AF19D8" w:rsidRPr="009E3638" w:rsidRDefault="00AF19D8" w:rsidP="009318E7">
            <w:pPr>
              <w:jc w:val="center"/>
            </w:pPr>
          </w:p>
        </w:tc>
      </w:tr>
      <w:tr w:rsidR="00AF19D8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:rsidR="00AF19D8" w:rsidRPr="00DC199F" w:rsidRDefault="006F1D6A" w:rsidP="005660DB">
            <w:r>
              <w:t>1/13/14</w:t>
            </w:r>
            <w:r w:rsidR="00DC199F">
              <w:t xml:space="preserve"> (Monday)</w:t>
            </w:r>
          </w:p>
        </w:tc>
        <w:tc>
          <w:tcPr>
            <w:tcW w:w="3420" w:type="dxa"/>
            <w:vAlign w:val="center"/>
          </w:tcPr>
          <w:p w:rsidR="00AF19D8" w:rsidRPr="009E3638" w:rsidRDefault="00CF03E7" w:rsidP="009318E7">
            <w:pPr>
              <w:jc w:val="center"/>
            </w:pPr>
            <w:proofErr w:type="spellStart"/>
            <w:r>
              <w:t>Ravn</w:t>
            </w:r>
            <w:proofErr w:type="spellEnd"/>
            <w:r>
              <w:t xml:space="preserve"> Jenkins</w:t>
            </w:r>
          </w:p>
        </w:tc>
        <w:tc>
          <w:tcPr>
            <w:tcW w:w="3708" w:type="dxa"/>
            <w:vAlign w:val="center"/>
          </w:tcPr>
          <w:p w:rsidR="00AF19D8" w:rsidRPr="009E3638" w:rsidRDefault="00CF03E7" w:rsidP="009318E7">
            <w:pPr>
              <w:jc w:val="center"/>
            </w:pPr>
            <w:proofErr w:type="spellStart"/>
            <w:r>
              <w:t>Tadeas</w:t>
            </w:r>
            <w:proofErr w:type="spellEnd"/>
            <w:r>
              <w:t xml:space="preserve"> </w:t>
            </w:r>
            <w:proofErr w:type="spellStart"/>
            <w:r>
              <w:t>Nemec</w:t>
            </w:r>
            <w:proofErr w:type="spellEnd"/>
          </w:p>
        </w:tc>
      </w:tr>
      <w:tr w:rsidR="00AF19D8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AF19D8" w:rsidRPr="009E3638" w:rsidRDefault="006F1D6A" w:rsidP="00726DE1">
            <w:r>
              <w:t>1/14/14</w:t>
            </w:r>
            <w:r w:rsidR="00DC199F">
              <w:t xml:space="preserve"> (Tuesday)</w:t>
            </w:r>
          </w:p>
        </w:tc>
        <w:tc>
          <w:tcPr>
            <w:tcW w:w="3420" w:type="dxa"/>
            <w:vAlign w:val="center"/>
          </w:tcPr>
          <w:p w:rsidR="00AF19D8" w:rsidRPr="009E3638" w:rsidRDefault="00CF03E7" w:rsidP="009318E7">
            <w:pPr>
              <w:jc w:val="center"/>
            </w:pPr>
            <w:proofErr w:type="spellStart"/>
            <w:r>
              <w:t>Tadeas</w:t>
            </w:r>
            <w:proofErr w:type="spellEnd"/>
            <w:r>
              <w:t xml:space="preserve"> </w:t>
            </w:r>
            <w:proofErr w:type="spellStart"/>
            <w:r>
              <w:t>Nemec</w:t>
            </w:r>
            <w:proofErr w:type="spellEnd"/>
          </w:p>
        </w:tc>
        <w:tc>
          <w:tcPr>
            <w:tcW w:w="3708" w:type="dxa"/>
            <w:vAlign w:val="center"/>
          </w:tcPr>
          <w:p w:rsidR="00AF19D8" w:rsidRPr="008F206E" w:rsidRDefault="00AF19D8" w:rsidP="009318E7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</w:tr>
      <w:tr w:rsidR="00AF19D8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:rsidR="00AF19D8" w:rsidRPr="009E3638" w:rsidRDefault="006F1D6A" w:rsidP="005660DB">
            <w:r>
              <w:t>1/20/14</w:t>
            </w:r>
            <w:r w:rsidR="00DC199F">
              <w:t xml:space="preserve"> (Monday)</w:t>
            </w:r>
          </w:p>
        </w:tc>
        <w:tc>
          <w:tcPr>
            <w:tcW w:w="3420" w:type="dxa"/>
            <w:vAlign w:val="center"/>
          </w:tcPr>
          <w:p w:rsidR="00AF19D8" w:rsidRPr="009E3638" w:rsidRDefault="00CF03E7" w:rsidP="009318E7">
            <w:pPr>
              <w:jc w:val="center"/>
            </w:pPr>
            <w:r>
              <w:t>Allen Zhou</w:t>
            </w:r>
          </w:p>
        </w:tc>
        <w:tc>
          <w:tcPr>
            <w:tcW w:w="3708" w:type="dxa"/>
            <w:vAlign w:val="center"/>
          </w:tcPr>
          <w:p w:rsidR="00AF19D8" w:rsidRPr="009E3638" w:rsidRDefault="00AF19D8" w:rsidP="009318E7">
            <w:pPr>
              <w:jc w:val="center"/>
            </w:pPr>
          </w:p>
        </w:tc>
      </w:tr>
      <w:tr w:rsidR="00AF19D8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AF19D8" w:rsidRPr="009E3638" w:rsidRDefault="006F1D6A" w:rsidP="005660DB">
            <w:r>
              <w:t>1/21/14</w:t>
            </w:r>
            <w:r w:rsidR="00DC199F">
              <w:t xml:space="preserve"> (Tuesday)</w:t>
            </w:r>
          </w:p>
        </w:tc>
        <w:tc>
          <w:tcPr>
            <w:tcW w:w="3420" w:type="dxa"/>
            <w:vAlign w:val="center"/>
          </w:tcPr>
          <w:p w:rsidR="00AF19D8" w:rsidRPr="009E3638" w:rsidRDefault="00CF03E7" w:rsidP="009318E7">
            <w:pPr>
              <w:jc w:val="center"/>
            </w:pPr>
            <w:r>
              <w:t>Allen Zhou</w:t>
            </w:r>
          </w:p>
        </w:tc>
        <w:tc>
          <w:tcPr>
            <w:tcW w:w="3708" w:type="dxa"/>
            <w:vAlign w:val="center"/>
          </w:tcPr>
          <w:p w:rsidR="00AF19D8" w:rsidRPr="009E3638" w:rsidRDefault="00AF19D8" w:rsidP="009318E7">
            <w:pPr>
              <w:jc w:val="center"/>
            </w:pPr>
          </w:p>
        </w:tc>
      </w:tr>
      <w:tr w:rsidR="00AF19D8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:rsidR="00AF19D8" w:rsidRPr="009E3638" w:rsidRDefault="00E17438" w:rsidP="005660DB">
            <w:r>
              <w:t>1/27/14</w:t>
            </w:r>
            <w:r w:rsidR="00DC199F">
              <w:t xml:space="preserve"> (Monday)</w:t>
            </w:r>
          </w:p>
        </w:tc>
        <w:tc>
          <w:tcPr>
            <w:tcW w:w="3420" w:type="dxa"/>
            <w:vAlign w:val="center"/>
          </w:tcPr>
          <w:p w:rsidR="00AF19D8" w:rsidRPr="009E3638" w:rsidRDefault="00CF03E7" w:rsidP="009318E7">
            <w:pPr>
              <w:jc w:val="center"/>
            </w:pPr>
            <w:r>
              <w:t>Aneesh Ashutosh</w:t>
            </w:r>
          </w:p>
        </w:tc>
        <w:tc>
          <w:tcPr>
            <w:tcW w:w="3708" w:type="dxa"/>
            <w:vAlign w:val="center"/>
          </w:tcPr>
          <w:p w:rsidR="00AF19D8" w:rsidRPr="009E3638" w:rsidRDefault="00AF19D8" w:rsidP="009318E7">
            <w:pPr>
              <w:jc w:val="center"/>
            </w:pPr>
          </w:p>
        </w:tc>
      </w:tr>
      <w:tr w:rsidR="00AF19D8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AF19D8" w:rsidRPr="009E3638" w:rsidRDefault="00E17438" w:rsidP="00317CE9">
            <w:r>
              <w:t>1/28/14</w:t>
            </w:r>
            <w:r w:rsidR="00DC199F">
              <w:t xml:space="preserve"> (Tuesday)</w:t>
            </w:r>
          </w:p>
        </w:tc>
        <w:tc>
          <w:tcPr>
            <w:tcW w:w="3420" w:type="dxa"/>
            <w:vAlign w:val="center"/>
          </w:tcPr>
          <w:p w:rsidR="00AF19D8" w:rsidRPr="009E3638" w:rsidRDefault="00CF03E7" w:rsidP="009318E7">
            <w:pPr>
              <w:jc w:val="center"/>
            </w:pPr>
            <w:r>
              <w:t>Jake Herman</w:t>
            </w:r>
          </w:p>
        </w:tc>
        <w:tc>
          <w:tcPr>
            <w:tcW w:w="3708" w:type="dxa"/>
            <w:vAlign w:val="center"/>
          </w:tcPr>
          <w:p w:rsidR="00AF19D8" w:rsidRPr="009E3638" w:rsidRDefault="00AF19D8" w:rsidP="009318E7">
            <w:pPr>
              <w:jc w:val="center"/>
            </w:pPr>
          </w:p>
        </w:tc>
      </w:tr>
      <w:tr w:rsidR="00CF03E7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:rsidR="00CF03E7" w:rsidRPr="009E3638" w:rsidRDefault="00CF03E7" w:rsidP="005660DB">
            <w:r>
              <w:t>2/3/14 (Monday)</w:t>
            </w:r>
          </w:p>
        </w:tc>
        <w:tc>
          <w:tcPr>
            <w:tcW w:w="3420" w:type="dxa"/>
            <w:vAlign w:val="center"/>
          </w:tcPr>
          <w:p w:rsidR="00CF03E7" w:rsidRPr="009E3638" w:rsidRDefault="00CF03E7" w:rsidP="0069380F">
            <w:pPr>
              <w:jc w:val="center"/>
            </w:pPr>
            <w:r>
              <w:t>Aneesh Ashutosh</w:t>
            </w:r>
          </w:p>
        </w:tc>
        <w:tc>
          <w:tcPr>
            <w:tcW w:w="3708" w:type="dxa"/>
            <w:vAlign w:val="center"/>
          </w:tcPr>
          <w:p w:rsidR="00CF03E7" w:rsidRPr="009E3638" w:rsidRDefault="00CF03E7" w:rsidP="009318E7">
            <w:pPr>
              <w:jc w:val="center"/>
            </w:pPr>
          </w:p>
        </w:tc>
      </w:tr>
      <w:tr w:rsidR="00CF03E7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CF03E7" w:rsidRPr="009E3638" w:rsidRDefault="00CF03E7" w:rsidP="00062175">
            <w:r>
              <w:t>2/4/14 (Tuesday)</w:t>
            </w:r>
          </w:p>
        </w:tc>
        <w:tc>
          <w:tcPr>
            <w:tcW w:w="3420" w:type="dxa"/>
            <w:vAlign w:val="center"/>
          </w:tcPr>
          <w:p w:rsidR="00CF03E7" w:rsidRPr="009E3638" w:rsidRDefault="00CF03E7" w:rsidP="0069380F">
            <w:pPr>
              <w:jc w:val="center"/>
            </w:pPr>
            <w:r>
              <w:t>Jake Herman</w:t>
            </w:r>
          </w:p>
        </w:tc>
        <w:tc>
          <w:tcPr>
            <w:tcW w:w="3708" w:type="dxa"/>
            <w:vAlign w:val="center"/>
          </w:tcPr>
          <w:p w:rsidR="00CF03E7" w:rsidRPr="009E3638" w:rsidRDefault="00CF03E7" w:rsidP="009318E7">
            <w:pPr>
              <w:jc w:val="center"/>
            </w:pPr>
          </w:p>
        </w:tc>
      </w:tr>
      <w:tr w:rsidR="00CF03E7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:rsidR="00CF03E7" w:rsidRPr="009E3638" w:rsidRDefault="00CF03E7" w:rsidP="005660DB">
            <w:r>
              <w:t>2/10/14 (Monday)</w:t>
            </w:r>
          </w:p>
        </w:tc>
        <w:tc>
          <w:tcPr>
            <w:tcW w:w="3420" w:type="dxa"/>
            <w:vAlign w:val="center"/>
          </w:tcPr>
          <w:p w:rsidR="00CF03E7" w:rsidRPr="009E3638" w:rsidRDefault="00CF03E7" w:rsidP="00B52AB3">
            <w:pPr>
              <w:jc w:val="center"/>
            </w:pPr>
            <w:r>
              <w:t>Thomas Marshall</w:t>
            </w:r>
          </w:p>
        </w:tc>
        <w:tc>
          <w:tcPr>
            <w:tcW w:w="3708" w:type="dxa"/>
            <w:vAlign w:val="center"/>
          </w:tcPr>
          <w:p w:rsidR="00CF03E7" w:rsidRPr="009E3638" w:rsidRDefault="00CF03E7" w:rsidP="009318E7">
            <w:pPr>
              <w:jc w:val="center"/>
            </w:pPr>
          </w:p>
        </w:tc>
      </w:tr>
      <w:tr w:rsidR="00CF03E7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CF03E7" w:rsidRPr="009E3638" w:rsidRDefault="00CF03E7" w:rsidP="005660DB">
            <w:r>
              <w:t>2/11/14 (Tuesday)</w:t>
            </w:r>
          </w:p>
        </w:tc>
        <w:tc>
          <w:tcPr>
            <w:tcW w:w="3420" w:type="dxa"/>
            <w:vAlign w:val="center"/>
          </w:tcPr>
          <w:p w:rsidR="00CF03E7" w:rsidRPr="009E3638" w:rsidRDefault="00CF03E7" w:rsidP="009318E7">
            <w:pPr>
              <w:jc w:val="center"/>
            </w:pPr>
            <w:r>
              <w:t>Thomas Marshall</w:t>
            </w:r>
          </w:p>
        </w:tc>
        <w:tc>
          <w:tcPr>
            <w:tcW w:w="3708" w:type="dxa"/>
            <w:vAlign w:val="center"/>
          </w:tcPr>
          <w:p w:rsidR="00CF03E7" w:rsidRPr="008F206E" w:rsidRDefault="00CF03E7" w:rsidP="009318E7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</w:tr>
      <w:tr w:rsidR="00CF03E7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:rsidR="00CF03E7" w:rsidRPr="009E3638" w:rsidRDefault="00CF03E7" w:rsidP="005660DB">
            <w:r>
              <w:t>2/17/14 (Monday)</w:t>
            </w:r>
          </w:p>
        </w:tc>
        <w:tc>
          <w:tcPr>
            <w:tcW w:w="3420" w:type="dxa"/>
            <w:vAlign w:val="center"/>
          </w:tcPr>
          <w:p w:rsidR="00CF03E7" w:rsidRPr="009E3638" w:rsidRDefault="00CF03E7" w:rsidP="009318E7">
            <w:pPr>
              <w:jc w:val="center"/>
            </w:pPr>
            <w:r>
              <w:t>Jeffrey Tan</w:t>
            </w:r>
          </w:p>
        </w:tc>
        <w:tc>
          <w:tcPr>
            <w:tcW w:w="3708" w:type="dxa"/>
            <w:vAlign w:val="center"/>
          </w:tcPr>
          <w:p w:rsidR="00CF03E7" w:rsidRPr="009E3638" w:rsidRDefault="00CF03E7" w:rsidP="009318E7">
            <w:pPr>
              <w:jc w:val="center"/>
            </w:pPr>
            <w:r>
              <w:t>Josiah Legaspi</w:t>
            </w:r>
          </w:p>
        </w:tc>
      </w:tr>
      <w:tr w:rsidR="00CF03E7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CF03E7" w:rsidRPr="009E3638" w:rsidRDefault="00CF03E7" w:rsidP="005660DB">
            <w:r>
              <w:t>2/18/14 (Tuesday)</w:t>
            </w:r>
          </w:p>
        </w:tc>
        <w:tc>
          <w:tcPr>
            <w:tcW w:w="3420" w:type="dxa"/>
            <w:vAlign w:val="center"/>
          </w:tcPr>
          <w:p w:rsidR="00CF03E7" w:rsidRPr="009E3638" w:rsidRDefault="00CF03E7" w:rsidP="009318E7">
            <w:pPr>
              <w:jc w:val="center"/>
            </w:pPr>
            <w:r>
              <w:t xml:space="preserve">Clifford </w:t>
            </w:r>
            <w:proofErr w:type="spellStart"/>
            <w:r>
              <w:t>Ressel</w:t>
            </w:r>
            <w:proofErr w:type="spellEnd"/>
          </w:p>
        </w:tc>
        <w:tc>
          <w:tcPr>
            <w:tcW w:w="3708" w:type="dxa"/>
            <w:vAlign w:val="center"/>
          </w:tcPr>
          <w:p w:rsidR="00CF03E7" w:rsidRPr="009E3638" w:rsidRDefault="00CF03E7" w:rsidP="009318E7">
            <w:pPr>
              <w:jc w:val="center"/>
            </w:pPr>
          </w:p>
        </w:tc>
      </w:tr>
      <w:tr w:rsidR="00CF03E7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CF03E7" w:rsidRDefault="00CF03E7" w:rsidP="005660DB">
            <w:r>
              <w:t>2/24/14 (Monday)</w:t>
            </w:r>
          </w:p>
        </w:tc>
        <w:tc>
          <w:tcPr>
            <w:tcW w:w="3420" w:type="dxa"/>
            <w:vAlign w:val="center"/>
          </w:tcPr>
          <w:p w:rsidR="00CF03E7" w:rsidRPr="009E3638" w:rsidRDefault="00CF03E7" w:rsidP="009318E7">
            <w:pPr>
              <w:jc w:val="center"/>
            </w:pPr>
            <w:r>
              <w:t>Jeffrey Tan</w:t>
            </w:r>
          </w:p>
        </w:tc>
        <w:tc>
          <w:tcPr>
            <w:tcW w:w="3708" w:type="dxa"/>
            <w:vAlign w:val="center"/>
          </w:tcPr>
          <w:p w:rsidR="00CF03E7" w:rsidRPr="009E3638" w:rsidRDefault="00CF03E7" w:rsidP="009318E7">
            <w:pPr>
              <w:jc w:val="center"/>
            </w:pPr>
            <w:bookmarkStart w:id="0" w:name="_GoBack"/>
            <w:r>
              <w:t>Josiah Legaspi</w:t>
            </w:r>
            <w:bookmarkEnd w:id="0"/>
          </w:p>
        </w:tc>
      </w:tr>
      <w:tr w:rsidR="00CF03E7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CF03E7" w:rsidRDefault="00CF03E7" w:rsidP="005660DB">
            <w:r>
              <w:t>2/25/14 (Tuesday)</w:t>
            </w:r>
          </w:p>
        </w:tc>
        <w:tc>
          <w:tcPr>
            <w:tcW w:w="3420" w:type="dxa"/>
            <w:vAlign w:val="center"/>
          </w:tcPr>
          <w:p w:rsidR="00CF03E7" w:rsidRPr="009E3638" w:rsidRDefault="00CF03E7" w:rsidP="009318E7">
            <w:pPr>
              <w:jc w:val="center"/>
            </w:pPr>
            <w:r>
              <w:t xml:space="preserve">Clifford </w:t>
            </w:r>
            <w:proofErr w:type="spellStart"/>
            <w:r>
              <w:t>Ressel</w:t>
            </w:r>
            <w:proofErr w:type="spellEnd"/>
          </w:p>
        </w:tc>
        <w:tc>
          <w:tcPr>
            <w:tcW w:w="3708" w:type="dxa"/>
            <w:vAlign w:val="center"/>
          </w:tcPr>
          <w:p w:rsidR="00CF03E7" w:rsidRDefault="00CF03E7" w:rsidP="009318E7">
            <w:pPr>
              <w:jc w:val="center"/>
            </w:pPr>
          </w:p>
        </w:tc>
      </w:tr>
      <w:tr w:rsidR="00CF03E7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CF03E7" w:rsidRDefault="00CF03E7" w:rsidP="005660DB"/>
        </w:tc>
        <w:tc>
          <w:tcPr>
            <w:tcW w:w="3420" w:type="dxa"/>
            <w:vAlign w:val="center"/>
          </w:tcPr>
          <w:p w:rsidR="00CF03E7" w:rsidRPr="009E3638" w:rsidRDefault="00CF03E7" w:rsidP="009318E7">
            <w:pPr>
              <w:jc w:val="center"/>
            </w:pPr>
          </w:p>
        </w:tc>
        <w:tc>
          <w:tcPr>
            <w:tcW w:w="3708" w:type="dxa"/>
            <w:vAlign w:val="center"/>
          </w:tcPr>
          <w:p w:rsidR="00CF03E7" w:rsidRDefault="00CF03E7" w:rsidP="009318E7">
            <w:pPr>
              <w:jc w:val="center"/>
            </w:pPr>
          </w:p>
        </w:tc>
      </w:tr>
      <w:tr w:rsidR="00CF03E7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CF03E7" w:rsidRDefault="00CF03E7" w:rsidP="005660DB"/>
        </w:tc>
        <w:tc>
          <w:tcPr>
            <w:tcW w:w="3420" w:type="dxa"/>
            <w:vAlign w:val="center"/>
          </w:tcPr>
          <w:p w:rsidR="00CF03E7" w:rsidRPr="009E3638" w:rsidRDefault="00CF03E7" w:rsidP="009318E7">
            <w:pPr>
              <w:jc w:val="center"/>
            </w:pPr>
          </w:p>
        </w:tc>
        <w:tc>
          <w:tcPr>
            <w:tcW w:w="3708" w:type="dxa"/>
            <w:vAlign w:val="center"/>
          </w:tcPr>
          <w:p w:rsidR="00CF03E7" w:rsidRDefault="00CF03E7" w:rsidP="009318E7">
            <w:pPr>
              <w:jc w:val="center"/>
            </w:pPr>
          </w:p>
        </w:tc>
      </w:tr>
    </w:tbl>
    <w:p w:rsidR="004E6AD2" w:rsidRDefault="004E6AD2"/>
    <w:sectPr w:rsidR="004E6AD2" w:rsidSect="00235A1C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A1C"/>
    <w:rsid w:val="00006128"/>
    <w:rsid w:val="00025528"/>
    <w:rsid w:val="00062175"/>
    <w:rsid w:val="00073D0C"/>
    <w:rsid w:val="000A3194"/>
    <w:rsid w:val="000A706F"/>
    <w:rsid w:val="000C0D36"/>
    <w:rsid w:val="000F4AED"/>
    <w:rsid w:val="00111D52"/>
    <w:rsid w:val="00122A38"/>
    <w:rsid w:val="0014169F"/>
    <w:rsid w:val="00157A24"/>
    <w:rsid w:val="001867E8"/>
    <w:rsid w:val="001923A0"/>
    <w:rsid w:val="00194C96"/>
    <w:rsid w:val="001A40AC"/>
    <w:rsid w:val="001A5431"/>
    <w:rsid w:val="001C1347"/>
    <w:rsid w:val="001C7A2A"/>
    <w:rsid w:val="001D56C6"/>
    <w:rsid w:val="001F313D"/>
    <w:rsid w:val="00203B4B"/>
    <w:rsid w:val="0022539C"/>
    <w:rsid w:val="00235A1C"/>
    <w:rsid w:val="00311D02"/>
    <w:rsid w:val="00317CE9"/>
    <w:rsid w:val="003319CC"/>
    <w:rsid w:val="00335D31"/>
    <w:rsid w:val="00353B02"/>
    <w:rsid w:val="00361379"/>
    <w:rsid w:val="003A1B13"/>
    <w:rsid w:val="003B7252"/>
    <w:rsid w:val="003C0C97"/>
    <w:rsid w:val="003F57C2"/>
    <w:rsid w:val="00440104"/>
    <w:rsid w:val="004727C9"/>
    <w:rsid w:val="00476107"/>
    <w:rsid w:val="004769AE"/>
    <w:rsid w:val="004B44DB"/>
    <w:rsid w:val="004E6AD2"/>
    <w:rsid w:val="0051365B"/>
    <w:rsid w:val="00515F79"/>
    <w:rsid w:val="00564F8C"/>
    <w:rsid w:val="005660DB"/>
    <w:rsid w:val="005A3791"/>
    <w:rsid w:val="005A3CDF"/>
    <w:rsid w:val="005C0E9E"/>
    <w:rsid w:val="005C51A1"/>
    <w:rsid w:val="005E7DCD"/>
    <w:rsid w:val="006274E7"/>
    <w:rsid w:val="00655EC6"/>
    <w:rsid w:val="006704B8"/>
    <w:rsid w:val="00680ED8"/>
    <w:rsid w:val="006D7244"/>
    <w:rsid w:val="006E3E86"/>
    <w:rsid w:val="006F1D6A"/>
    <w:rsid w:val="00704BF2"/>
    <w:rsid w:val="00726DE1"/>
    <w:rsid w:val="00740E99"/>
    <w:rsid w:val="00771C77"/>
    <w:rsid w:val="0079106F"/>
    <w:rsid w:val="00796579"/>
    <w:rsid w:val="007B476D"/>
    <w:rsid w:val="00836734"/>
    <w:rsid w:val="00845454"/>
    <w:rsid w:val="0085247E"/>
    <w:rsid w:val="00856116"/>
    <w:rsid w:val="00871C1D"/>
    <w:rsid w:val="00894793"/>
    <w:rsid w:val="008E3DF4"/>
    <w:rsid w:val="008E4C0C"/>
    <w:rsid w:val="008F206E"/>
    <w:rsid w:val="0093004A"/>
    <w:rsid w:val="009318E7"/>
    <w:rsid w:val="00937353"/>
    <w:rsid w:val="009650E6"/>
    <w:rsid w:val="00976E0E"/>
    <w:rsid w:val="00993A3D"/>
    <w:rsid w:val="009A2098"/>
    <w:rsid w:val="009C594D"/>
    <w:rsid w:val="009E3638"/>
    <w:rsid w:val="009F1FAB"/>
    <w:rsid w:val="00A23CC4"/>
    <w:rsid w:val="00A32795"/>
    <w:rsid w:val="00A45E0D"/>
    <w:rsid w:val="00A658C6"/>
    <w:rsid w:val="00A91472"/>
    <w:rsid w:val="00AA33E4"/>
    <w:rsid w:val="00AF19D8"/>
    <w:rsid w:val="00B06947"/>
    <w:rsid w:val="00B2058E"/>
    <w:rsid w:val="00B45C14"/>
    <w:rsid w:val="00B51BB7"/>
    <w:rsid w:val="00B54C8E"/>
    <w:rsid w:val="00B677FE"/>
    <w:rsid w:val="00B721B3"/>
    <w:rsid w:val="00B857E2"/>
    <w:rsid w:val="00B965F6"/>
    <w:rsid w:val="00BB6068"/>
    <w:rsid w:val="00BD282B"/>
    <w:rsid w:val="00C12155"/>
    <w:rsid w:val="00C153B9"/>
    <w:rsid w:val="00C32E61"/>
    <w:rsid w:val="00C34656"/>
    <w:rsid w:val="00C70564"/>
    <w:rsid w:val="00CD505A"/>
    <w:rsid w:val="00CE67A8"/>
    <w:rsid w:val="00CF03E7"/>
    <w:rsid w:val="00CF0777"/>
    <w:rsid w:val="00CF2C85"/>
    <w:rsid w:val="00CF760B"/>
    <w:rsid w:val="00D07102"/>
    <w:rsid w:val="00D076F9"/>
    <w:rsid w:val="00D62D73"/>
    <w:rsid w:val="00D75FF2"/>
    <w:rsid w:val="00DB539B"/>
    <w:rsid w:val="00DC199F"/>
    <w:rsid w:val="00DC3FF9"/>
    <w:rsid w:val="00DC462B"/>
    <w:rsid w:val="00DC60C0"/>
    <w:rsid w:val="00DD6BCB"/>
    <w:rsid w:val="00E067D6"/>
    <w:rsid w:val="00E12BB7"/>
    <w:rsid w:val="00E17438"/>
    <w:rsid w:val="00E34A95"/>
    <w:rsid w:val="00E51A2C"/>
    <w:rsid w:val="00E61D76"/>
    <w:rsid w:val="00E77914"/>
    <w:rsid w:val="00EB2025"/>
    <w:rsid w:val="00ED1DEB"/>
    <w:rsid w:val="00EE566C"/>
    <w:rsid w:val="00EF2E59"/>
    <w:rsid w:val="00F07653"/>
    <w:rsid w:val="00F27FB2"/>
    <w:rsid w:val="00F836A6"/>
    <w:rsid w:val="00FF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2BB7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5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rsid w:val="009E363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alloonText">
    <w:name w:val="Balloon Text"/>
    <w:basedOn w:val="Normal"/>
    <w:semiHidden/>
    <w:rsid w:val="006D72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9106F"/>
    <w:rPr>
      <w:color w:val="0000FF"/>
      <w:u w:val="single"/>
    </w:rPr>
  </w:style>
  <w:style w:type="table" w:styleId="TableList1">
    <w:name w:val="Table List 1"/>
    <w:basedOn w:val="TableNormal"/>
    <w:rsid w:val="00655EC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2BB7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5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rsid w:val="009E363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alloonText">
    <w:name w:val="Balloon Text"/>
    <w:basedOn w:val="Normal"/>
    <w:semiHidden/>
    <w:rsid w:val="006D72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9106F"/>
    <w:rPr>
      <w:color w:val="0000FF"/>
      <w:u w:val="single"/>
    </w:rPr>
  </w:style>
  <w:style w:type="table" w:styleId="TableList1">
    <w:name w:val="Table List 1"/>
    <w:basedOn w:val="TableNormal"/>
    <w:rsid w:val="00655EC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0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F2BFF39D.dotm</Template>
  <TotalTime>46</TotalTime>
  <Pages>1</Pages>
  <Words>77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Techmaster Work Duty Sign Up</vt:lpstr>
    </vt:vector>
  </TitlesOfParts>
  <Company>Phillips Academy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Techmaster Work Duty Sign Up</dc:title>
  <dc:creator>dfoley</dc:creator>
  <cp:lastModifiedBy>dfoley</cp:lastModifiedBy>
  <cp:revision>4</cp:revision>
  <cp:lastPrinted>2013-09-18T15:30:00Z</cp:lastPrinted>
  <dcterms:created xsi:type="dcterms:W3CDTF">2013-12-11T13:36:00Z</dcterms:created>
  <dcterms:modified xsi:type="dcterms:W3CDTF">2013-12-13T16:49:00Z</dcterms:modified>
</cp:coreProperties>
</file>