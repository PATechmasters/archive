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ontemporary"/>
        <w:tblW w:w="0" w:type="auto"/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65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576" w:type="dxa"/>
            <w:gridSpan w:val="3"/>
          </w:tcPr>
          <w:p w:rsidR="00235A1C" w:rsidRPr="00AF19D8" w:rsidRDefault="00235A1C" w:rsidP="00AF19D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F19D8">
              <w:rPr>
                <w:sz w:val="28"/>
                <w:szCs w:val="28"/>
              </w:rPr>
              <w:t>Techmaster Work Duty Sign Up</w:t>
            </w:r>
          </w:p>
          <w:p w:rsidR="00AF19D8" w:rsidRPr="00AF19D8" w:rsidRDefault="00BB5F6B" w:rsidP="0006217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Spring</w:t>
            </w:r>
            <w:r w:rsidR="00062175">
              <w:rPr>
                <w:sz w:val="28"/>
                <w:szCs w:val="28"/>
              </w:rPr>
              <w:t xml:space="preserve"> </w:t>
            </w:r>
            <w:r w:rsidR="00DC199F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4</w:t>
            </w:r>
          </w:p>
        </w:tc>
      </w:tr>
      <w:tr w:rsidR="00655EC6" w:rsidRPr="009E3638" w:rsidTr="0044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2448" w:type="dxa"/>
            <w:vAlign w:val="center"/>
          </w:tcPr>
          <w:p w:rsidR="00655EC6" w:rsidRPr="00655EC6" w:rsidRDefault="00655EC6" w:rsidP="00655E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55EC6" w:rsidRPr="00655EC6" w:rsidRDefault="009318E7" w:rsidP="00655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PACC</w:t>
            </w:r>
          </w:p>
        </w:tc>
        <w:tc>
          <w:tcPr>
            <w:tcW w:w="3708" w:type="dxa"/>
            <w:vAlign w:val="center"/>
          </w:tcPr>
          <w:p w:rsidR="00655EC6" w:rsidRPr="009E3638" w:rsidRDefault="00655EC6" w:rsidP="00440104">
            <w:pPr>
              <w:jc w:val="center"/>
            </w:pPr>
            <w:r w:rsidRPr="00BB5F6B">
              <w:rPr>
                <w:sz w:val="28"/>
                <w:szCs w:val="28"/>
              </w:rPr>
              <w:t>PACC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2448" w:type="dxa"/>
          </w:tcPr>
          <w:p w:rsidR="00AF19D8" w:rsidRPr="009E3638" w:rsidRDefault="00BB5F6B">
            <w:r>
              <w:t>Mon. (3/31/14)</w:t>
            </w:r>
          </w:p>
        </w:tc>
        <w:tc>
          <w:tcPr>
            <w:tcW w:w="3420" w:type="dxa"/>
            <w:vAlign w:val="center"/>
          </w:tcPr>
          <w:p w:rsidR="00AF19D8" w:rsidRPr="009E3638" w:rsidRDefault="00D44CA0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AF19D8" w:rsidRPr="009E3638" w:rsidRDefault="00D44CA0" w:rsidP="009318E7">
            <w:pPr>
              <w:jc w:val="center"/>
            </w:pPr>
            <w:r>
              <w:t>Josiah Legaspi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BB5F6B" w:rsidP="005660DB">
            <w:r>
              <w:t>Tues. (4/1/14)</w:t>
            </w:r>
          </w:p>
        </w:tc>
        <w:tc>
          <w:tcPr>
            <w:tcW w:w="3420" w:type="dxa"/>
            <w:vAlign w:val="center"/>
          </w:tcPr>
          <w:p w:rsidR="00AF19D8" w:rsidRPr="009E3638" w:rsidRDefault="00D44CA0" w:rsidP="009318E7">
            <w:pPr>
              <w:jc w:val="center"/>
            </w:pPr>
            <w:r>
              <w:t>Josiah Legaspi</w:t>
            </w:r>
          </w:p>
        </w:tc>
        <w:tc>
          <w:tcPr>
            <w:tcW w:w="3708" w:type="dxa"/>
            <w:vAlign w:val="center"/>
          </w:tcPr>
          <w:p w:rsidR="00AF19D8" w:rsidRPr="009E3638" w:rsidRDefault="00285775" w:rsidP="009318E7">
            <w:pPr>
              <w:jc w:val="center"/>
            </w:pPr>
            <w:r>
              <w:t>Karen Xia</w:t>
            </w:r>
          </w:p>
        </w:tc>
      </w:tr>
      <w:tr w:rsidR="00BB5F6B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BB5F6B" w:rsidRPr="009E3638" w:rsidRDefault="00BB5F6B" w:rsidP="00AA5F9A">
            <w:r>
              <w:t>Mon. (4/7/14)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BB5F6B" w:rsidRPr="009E3638" w:rsidRDefault="00285775" w:rsidP="009318E7">
            <w:pPr>
              <w:jc w:val="center"/>
            </w:pPr>
            <w:r>
              <w:t>Karen Xia</w:t>
            </w:r>
          </w:p>
        </w:tc>
      </w:tr>
      <w:tr w:rsidR="00BB5F6B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BB5F6B" w:rsidRPr="009E3638" w:rsidRDefault="00BB5F6B" w:rsidP="00AA5F9A">
            <w:r>
              <w:t>Tues. (4/8/14)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BB5F6B" w:rsidRPr="00285775" w:rsidRDefault="00285775" w:rsidP="009318E7">
            <w:pPr>
              <w:jc w:val="center"/>
            </w:pPr>
            <w:r w:rsidRPr="00285775">
              <w:t>George Gu</w:t>
            </w:r>
          </w:p>
        </w:tc>
      </w:tr>
      <w:tr w:rsidR="00BB5F6B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BB5F6B" w:rsidRPr="009E3638" w:rsidRDefault="00BB5F6B" w:rsidP="00AA5F9A">
            <w:r>
              <w:t>Mon. (4/14/14)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 xml:space="preserve">Clifford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BB5F6B" w:rsidRPr="009E3638" w:rsidRDefault="00285775" w:rsidP="009318E7">
            <w:pPr>
              <w:jc w:val="center"/>
            </w:pPr>
            <w:r>
              <w:t>Aneesh Ashutosh</w:t>
            </w:r>
          </w:p>
        </w:tc>
      </w:tr>
      <w:tr w:rsidR="00BB5F6B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BB5F6B" w:rsidRPr="009E3638" w:rsidRDefault="00BB5F6B" w:rsidP="00AA5F9A">
            <w:r>
              <w:t>Tues. (4/15/14)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>Cam Wong</w:t>
            </w:r>
          </w:p>
        </w:tc>
        <w:tc>
          <w:tcPr>
            <w:tcW w:w="3708" w:type="dxa"/>
            <w:vAlign w:val="center"/>
          </w:tcPr>
          <w:p w:rsidR="00BB5F6B" w:rsidRPr="009E3638" w:rsidRDefault="00285775" w:rsidP="009318E7">
            <w:pPr>
              <w:jc w:val="center"/>
            </w:pPr>
            <w:r w:rsidRPr="00285775">
              <w:t>George Gu</w:t>
            </w:r>
          </w:p>
        </w:tc>
      </w:tr>
      <w:tr w:rsidR="00BB5F6B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BB5F6B" w:rsidRPr="009E3638" w:rsidRDefault="00BB5F6B" w:rsidP="00AA5F9A">
            <w:r>
              <w:t>Mon. (4/21/14)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 xml:space="preserve">Clifford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BB5F6B" w:rsidRPr="009E3638" w:rsidRDefault="00BB5F6B" w:rsidP="009318E7">
            <w:pPr>
              <w:jc w:val="center"/>
            </w:pPr>
          </w:p>
        </w:tc>
      </w:tr>
      <w:tr w:rsidR="00BB5F6B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BB5F6B" w:rsidRPr="009E3638" w:rsidRDefault="00BB5F6B" w:rsidP="00AA5F9A">
            <w:r>
              <w:t>Tues. (4/22/14)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>Jake Herman</w:t>
            </w:r>
          </w:p>
        </w:tc>
        <w:tc>
          <w:tcPr>
            <w:tcW w:w="3708" w:type="dxa"/>
            <w:vAlign w:val="center"/>
          </w:tcPr>
          <w:p w:rsidR="00BB5F6B" w:rsidRPr="009E3638" w:rsidRDefault="009C5E0D" w:rsidP="009318E7">
            <w:pPr>
              <w:jc w:val="center"/>
            </w:pPr>
            <w:r>
              <w:t>Harvey Wu</w:t>
            </w:r>
          </w:p>
        </w:tc>
      </w:tr>
      <w:tr w:rsidR="00BB5F6B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BB5F6B" w:rsidRPr="009E3638" w:rsidRDefault="00BB5F6B" w:rsidP="00AA5F9A">
            <w:r>
              <w:t>Mon. (4/28/14)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>Jake Herman</w:t>
            </w:r>
          </w:p>
        </w:tc>
        <w:tc>
          <w:tcPr>
            <w:tcW w:w="3708" w:type="dxa"/>
            <w:vAlign w:val="center"/>
          </w:tcPr>
          <w:p w:rsidR="00BB5F6B" w:rsidRPr="009E3638" w:rsidRDefault="009C5E0D" w:rsidP="009318E7">
            <w:pPr>
              <w:jc w:val="center"/>
            </w:pPr>
            <w:bookmarkStart w:id="0" w:name="_GoBack"/>
            <w:r>
              <w:t>Harvey Wu</w:t>
            </w:r>
            <w:bookmarkEnd w:id="0"/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>
            <w:r>
              <w:t>Tues. (4/29/14)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AA5F9A">
            <w:pPr>
              <w:jc w:val="center"/>
            </w:pPr>
            <w:r>
              <w:t>Cam Wong</w:t>
            </w:r>
          </w:p>
        </w:tc>
        <w:tc>
          <w:tcPr>
            <w:tcW w:w="3708" w:type="dxa"/>
            <w:vAlign w:val="center"/>
          </w:tcPr>
          <w:p w:rsidR="00D44CA0" w:rsidRPr="009E3638" w:rsidRDefault="00285775" w:rsidP="009318E7">
            <w:pPr>
              <w:jc w:val="center"/>
            </w:pPr>
            <w:r>
              <w:t>Aneesh Ashutosh</w:t>
            </w:r>
          </w:p>
        </w:tc>
      </w:tr>
      <w:tr w:rsidR="00D44CA0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D44CA0" w:rsidRPr="009E3638" w:rsidRDefault="00D44CA0" w:rsidP="00AA5F9A">
            <w:r>
              <w:t>Mon. (5/5/14)</w:t>
            </w:r>
          </w:p>
        </w:tc>
        <w:tc>
          <w:tcPr>
            <w:tcW w:w="3420" w:type="dxa"/>
            <w:vAlign w:val="center"/>
          </w:tcPr>
          <w:p w:rsidR="00D44CA0" w:rsidRPr="009E3638" w:rsidRDefault="00EC7D58" w:rsidP="00AA5F9A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</w:t>
            </w:r>
            <w:r w:rsidR="00D44CA0">
              <w:t>enkins</w:t>
            </w:r>
          </w:p>
        </w:tc>
        <w:tc>
          <w:tcPr>
            <w:tcW w:w="3708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>
            <w:r>
              <w:t>Tues. (5/6/14)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AA5F9A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D44CA0" w:rsidRPr="00285775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D44CA0" w:rsidRPr="009E3638" w:rsidRDefault="00D44CA0" w:rsidP="00AA5F9A">
            <w:r>
              <w:t>Mon. (5/12/14)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AA5F9A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>
            <w:r>
              <w:t>Tues. (5/13/14)</w:t>
            </w:r>
          </w:p>
        </w:tc>
        <w:tc>
          <w:tcPr>
            <w:tcW w:w="3420" w:type="dxa"/>
            <w:vAlign w:val="center"/>
          </w:tcPr>
          <w:p w:rsidR="00D44CA0" w:rsidRPr="009E3638" w:rsidRDefault="00AA5F9A" w:rsidP="009318E7">
            <w:pPr>
              <w:jc w:val="center"/>
            </w:pPr>
            <w:r>
              <w:t xml:space="preserve">Paul </w:t>
            </w:r>
            <w:proofErr w:type="spellStart"/>
            <w:r>
              <w:t>Tulunge</w:t>
            </w:r>
            <w:proofErr w:type="spellEnd"/>
          </w:p>
        </w:tc>
        <w:tc>
          <w:tcPr>
            <w:tcW w:w="3708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>
            <w:r>
              <w:t>Mon. (5/19/14)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>
            <w:r>
              <w:t>Tues. (5/20/14)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D44CA0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/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D44CA0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/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D44CA0" w:rsidRDefault="00D44CA0" w:rsidP="009318E7">
            <w:pPr>
              <w:jc w:val="center"/>
            </w:pPr>
          </w:p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22A38"/>
    <w:rsid w:val="0014169F"/>
    <w:rsid w:val="00157A24"/>
    <w:rsid w:val="001867E8"/>
    <w:rsid w:val="001923A0"/>
    <w:rsid w:val="00194C96"/>
    <w:rsid w:val="001A40AC"/>
    <w:rsid w:val="001A5431"/>
    <w:rsid w:val="001C1347"/>
    <w:rsid w:val="001C7A2A"/>
    <w:rsid w:val="001D56C6"/>
    <w:rsid w:val="001F313D"/>
    <w:rsid w:val="00203B4B"/>
    <w:rsid w:val="0022539C"/>
    <w:rsid w:val="00235A1C"/>
    <w:rsid w:val="00285775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40104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0E9E"/>
    <w:rsid w:val="005C51A1"/>
    <w:rsid w:val="005E7DCD"/>
    <w:rsid w:val="006274E7"/>
    <w:rsid w:val="006500FF"/>
    <w:rsid w:val="00655EC6"/>
    <w:rsid w:val="006704B8"/>
    <w:rsid w:val="00680ED8"/>
    <w:rsid w:val="006D7244"/>
    <w:rsid w:val="006E3E86"/>
    <w:rsid w:val="00726DE1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18E7"/>
    <w:rsid w:val="00937353"/>
    <w:rsid w:val="009650E6"/>
    <w:rsid w:val="00976E0E"/>
    <w:rsid w:val="00993A3D"/>
    <w:rsid w:val="009A2098"/>
    <w:rsid w:val="009C594D"/>
    <w:rsid w:val="009C5E0D"/>
    <w:rsid w:val="009E3638"/>
    <w:rsid w:val="009F1FAB"/>
    <w:rsid w:val="00A23CC4"/>
    <w:rsid w:val="00A32795"/>
    <w:rsid w:val="00A45E0D"/>
    <w:rsid w:val="00A91472"/>
    <w:rsid w:val="00AA5F9A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65F6"/>
    <w:rsid w:val="00BB5F6B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44CA0"/>
    <w:rsid w:val="00D62D73"/>
    <w:rsid w:val="00D75FF2"/>
    <w:rsid w:val="00DB539B"/>
    <w:rsid w:val="00DC199F"/>
    <w:rsid w:val="00DC3FF9"/>
    <w:rsid w:val="00DC462B"/>
    <w:rsid w:val="00DD6BCB"/>
    <w:rsid w:val="00E067D6"/>
    <w:rsid w:val="00E12BB7"/>
    <w:rsid w:val="00E51A2C"/>
    <w:rsid w:val="00E61D76"/>
    <w:rsid w:val="00E77914"/>
    <w:rsid w:val="00EB2025"/>
    <w:rsid w:val="00EC7D58"/>
    <w:rsid w:val="00ED1DEB"/>
    <w:rsid w:val="00EF2E59"/>
    <w:rsid w:val="00F07653"/>
    <w:rsid w:val="00F27FB2"/>
    <w:rsid w:val="00F836A6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488EC21D.dotm</Template>
  <TotalTime>185</TotalTime>
  <Pages>1</Pages>
  <Words>91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6</cp:revision>
  <cp:lastPrinted>2014-03-26T12:36:00Z</cp:lastPrinted>
  <dcterms:created xsi:type="dcterms:W3CDTF">2014-03-26T18:19:00Z</dcterms:created>
  <dcterms:modified xsi:type="dcterms:W3CDTF">2014-03-31T18:19:00Z</dcterms:modified>
</cp:coreProperties>
</file>