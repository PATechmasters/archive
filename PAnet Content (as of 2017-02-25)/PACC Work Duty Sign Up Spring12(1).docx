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317CE9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Spring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>
            <w:r>
              <w:t>4/2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Christoph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FB5D43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Molly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Magnell</w:t>
            </w:r>
            <w:proofErr w:type="spellEnd"/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5660DB">
            <w:r>
              <w:t>4/3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FB427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Nalani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Oines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317CE9" w:rsidP="005660DB">
            <w:r>
              <w:t>4/9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Christoph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FB427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Jeffrey Tan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5660DB">
            <w:r>
              <w:t>4/10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FB4270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proofErr w:type="spellStart"/>
            <w:r w:rsidRPr="00FB4270"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>Nalani</w:t>
            </w:r>
            <w:proofErr w:type="spellEnd"/>
            <w:r w:rsidRPr="00FB4270"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FB4270"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>Oines</w:t>
            </w:r>
            <w:proofErr w:type="spellEnd"/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4/16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FB427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Jeffrey Tan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5660DB">
            <w:r>
              <w:t>4/17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Josiah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Legaspi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Eric Zhang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4/23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317CE9">
            <w:r>
              <w:t>4/24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Timothy Arena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Harvey Wu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4/30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FB5D43">
            <w:pPr>
              <w:rPr>
                <w:rFonts w:ascii="Verdana" w:hAnsi="Verdana"/>
                <w:sz w:val="22"/>
                <w:szCs w:val="22"/>
              </w:rPr>
            </w:pPr>
            <w:bookmarkStart w:id="0" w:name="_GoBack"/>
            <w:r>
              <w:rPr>
                <w:rFonts w:ascii="Verdana" w:hAnsi="Verdana"/>
                <w:sz w:val="22"/>
                <w:szCs w:val="22"/>
              </w:rPr>
              <w:t xml:space="preserve">Molly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Magnell</w:t>
            </w:r>
            <w:bookmarkEnd w:id="0"/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17CE9" w:rsidP="00062175">
            <w:r>
              <w:t>5/1</w:t>
            </w:r>
            <w:r w:rsidR="00DC199F">
              <w:t>/1</w:t>
            </w:r>
            <w:r w:rsidR="00062175">
              <w:t>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Josiah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Legaspi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Eric Zhang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5</w:t>
            </w:r>
            <w:r w:rsidR="00B06947">
              <w:t>/</w:t>
            </w:r>
            <w:r>
              <w:t>7</w:t>
            </w:r>
            <w:r w:rsidR="00DC199F">
              <w:t>/</w:t>
            </w:r>
            <w:r w:rsidR="00062175">
              <w:t>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317CE9" w:rsidP="005660DB">
            <w:r>
              <w:t>5/8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FB4270" w:rsidRDefault="00B976E0" w:rsidP="00476107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Nathan Sheng</w:t>
            </w:r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317CE9" w:rsidP="005660DB">
            <w:r>
              <w:t>5/14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J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Shida</w:t>
            </w:r>
            <w:proofErr w:type="spellEnd"/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317CE9" w:rsidP="005660DB">
            <w:r>
              <w:t>5/15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 w:rsidRPr="00FB427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Nathan Sheng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317CE9" w:rsidP="005660DB">
            <w:r>
              <w:t>5/21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FB4270" w:rsidRDefault="00F07653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FB4270" w:rsidRDefault="00F07653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317CE9" w:rsidP="005660DB">
            <w:r>
              <w:t>5/22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 w:rsidRPr="00FB4270"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FB4270" w:rsidRDefault="00B976E0">
            <w:pPr>
              <w:rPr>
                <w:rFonts w:ascii="Verdana" w:hAnsi="Verdana"/>
                <w:sz w:val="22"/>
                <w:szCs w:val="22"/>
              </w:rPr>
            </w:pPr>
            <w:r w:rsidRPr="00FB4270">
              <w:rPr>
                <w:rFonts w:ascii="Verdana" w:hAnsi="Verdana"/>
                <w:sz w:val="22"/>
                <w:szCs w:val="22"/>
              </w:rPr>
              <w:t>Harvey Wu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76E0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B4270"/>
    <w:rsid w:val="00FB5D43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F0F861D.dotm</Template>
  <TotalTime>33</TotalTime>
  <Pages>1</Pages>
  <Words>95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4</cp:revision>
  <cp:lastPrinted>2012-03-28T12:15:00Z</cp:lastPrinted>
  <dcterms:created xsi:type="dcterms:W3CDTF">2012-03-29T12:15:00Z</dcterms:created>
  <dcterms:modified xsi:type="dcterms:W3CDTF">2012-04-02T12:03:00Z</dcterms:modified>
</cp:coreProperties>
</file>